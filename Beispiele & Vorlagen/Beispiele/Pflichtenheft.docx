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437608" w:rsidRDefault="005F050B">
      <w:pPr>
        <w:jc w:val="center"/>
        <w:rPr>
          <w:b/>
        </w:rPr>
      </w:pPr>
      <w:proofErr w:type="spellStart"/>
      <w:r>
        <w:rPr>
          <w:b/>
        </w:rPr>
        <w:t>MauMau</w:t>
      </w:r>
      <w:proofErr w:type="spellEnd"/>
      <w:r>
        <w:rPr>
          <w:b/>
        </w:rPr>
        <w:t xml:space="preserve"> Spiel / Spieletheorie</w:t>
      </w:r>
    </w:p>
    <w:p w:rsidR="00E40E57" w:rsidRDefault="00E40E57">
      <w:pPr>
        <w:jc w:val="center"/>
        <w:rPr>
          <w:b/>
        </w:rPr>
      </w:pPr>
      <w:r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E40E57" w:rsidRDefault="00A44BFD">
      <w:pPr>
        <w:jc w:val="center"/>
      </w:pPr>
      <w:r>
        <w:rPr>
          <w:b/>
          <w:bCs/>
        </w:rPr>
        <w:t xml:space="preserve">Erstellung </w:t>
      </w:r>
      <w:proofErr w:type="spellStart"/>
      <w:r w:rsidR="005F050B">
        <w:rPr>
          <w:b/>
          <w:bCs/>
        </w:rPr>
        <w:t>MauMau</w:t>
      </w:r>
      <w:proofErr w:type="spellEnd"/>
      <w:r w:rsidR="00437608">
        <w:rPr>
          <w:b/>
          <w:bCs/>
        </w:rPr>
        <w:t xml:space="preserve"> </w:t>
      </w:r>
      <w:r>
        <w:rPr>
          <w:b/>
          <w:bCs/>
        </w:rPr>
        <w:t>Prototypen</w:t>
      </w: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437608" w:rsidRDefault="005F050B">
      <w:pPr>
        <w:jc w:val="center"/>
      </w:pPr>
      <w:proofErr w:type="spellStart"/>
      <w:r>
        <w:t>MauMau</w:t>
      </w:r>
      <w:proofErr w:type="spellEnd"/>
      <w:r>
        <w:t xml:space="preserve"> Spiel / Spieletheorie</w:t>
      </w: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proofErr w:type="spellStart"/>
      <w:r w:rsidR="005F050B">
        <w:t>MauMau</w:t>
      </w:r>
      <w:proofErr w:type="spellEnd"/>
      <w:r w:rsidR="005F050B">
        <w:t xml:space="preserve"> Spiel / Spieletheorie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E40E57">
      <w:pPr>
        <w:pStyle w:val="Verzeichnis1"/>
        <w:rPr>
          <w:rFonts w:ascii="Calibri" w:hAnsi="Calibri" w:cs="Times New Roman"/>
          <w:b w:val="0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 w:rsidR="00DC7D21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 w:rsidR="00DC7D21">
          <w:rPr>
            <w:webHidden/>
          </w:rPr>
        </w:r>
        <w:r w:rsidR="00DC7D21">
          <w:rPr>
            <w:webHidden/>
          </w:rPr>
          <w:fldChar w:fldCharType="separate"/>
        </w:r>
        <w:r w:rsidR="00DC7D21">
          <w:rPr>
            <w:webHidden/>
          </w:rPr>
          <w:t>2</w:t>
        </w:r>
        <w:r w:rsidR="00DC7D21">
          <w:rPr>
            <w:webHidden/>
          </w:rPr>
          <w:fldChar w:fldCharType="end"/>
        </w:r>
      </w:hyperlink>
    </w:p>
    <w:p w:rsidR="00DC7D21" w:rsidRPr="00C970DD" w:rsidRDefault="0080404B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 w:rsidR="00DC7D21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 w:rsidR="00DC7D21">
          <w:rPr>
            <w:webHidden/>
          </w:rPr>
        </w:r>
        <w:r w:rsidR="00DC7D21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DC7D21">
          <w:rPr>
            <w:webHidden/>
          </w:rPr>
          <w:fldChar w:fldCharType="end"/>
        </w:r>
      </w:hyperlink>
    </w:p>
    <w:p w:rsidR="00DC7D21" w:rsidRPr="00C970DD" w:rsidRDefault="0080404B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 w:rsidR="00DC7D21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 w:rsidR="00DC7D21">
          <w:rPr>
            <w:webHidden/>
          </w:rPr>
        </w:r>
        <w:r w:rsidR="00DC7D21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DC7D21">
          <w:rPr>
            <w:webHidden/>
          </w:rPr>
          <w:fldChar w:fldCharType="end"/>
        </w:r>
      </w:hyperlink>
    </w:p>
    <w:p w:rsidR="00DC7D21" w:rsidRPr="00C970DD" w:rsidRDefault="0080404B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 w:rsidR="00DC7D21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 w:rsidR="00DC7D21">
          <w:rPr>
            <w:webHidden/>
          </w:rPr>
        </w:r>
        <w:r w:rsidR="00DC7D21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DC7D21"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E40E57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693"/>
        <w:gridCol w:w="1701"/>
        <w:gridCol w:w="1418"/>
        <w:gridCol w:w="3094"/>
      </w:tblGrid>
      <w:tr w:rsidR="00E81ECD" w:rsidRPr="00991162" w:rsidTr="00A912A5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3094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A912A5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701" w:type="dxa"/>
            <w:shd w:val="clear" w:color="auto" w:fill="auto"/>
          </w:tcPr>
          <w:p w:rsidR="00E81ECD" w:rsidRPr="00991162" w:rsidRDefault="00E81ECD" w:rsidP="002E4F06">
            <w:pPr>
              <w:keepNext/>
              <w:rPr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:rsidR="00E81ECD" w:rsidRPr="00991162" w:rsidRDefault="00E81ECD" w:rsidP="000C27F7"/>
        </w:tc>
        <w:tc>
          <w:tcPr>
            <w:tcW w:w="3094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660D71" w:rsidRDefault="00660D71">
      <w:r>
        <w:t>Es hand</w:t>
      </w:r>
      <w:r w:rsidR="00E40E57">
        <w:t xml:space="preserve">elt es sich um die Konzeption und Realisierung </w:t>
      </w:r>
      <w:r w:rsidR="007523E0">
        <w:t xml:space="preserve">der </w:t>
      </w:r>
      <w:r w:rsidR="008A2CC3">
        <w:t xml:space="preserve">vorgegebenen </w:t>
      </w:r>
      <w:proofErr w:type="gramStart"/>
      <w:r w:rsidR="005F050B">
        <w:t xml:space="preserve">Mau </w:t>
      </w:r>
      <w:proofErr w:type="spellStart"/>
      <w:r w:rsidR="005F050B">
        <w:t>Mau</w:t>
      </w:r>
      <w:proofErr w:type="spellEnd"/>
      <w:proofErr w:type="gramEnd"/>
      <w:r w:rsidR="005F050B">
        <w:t xml:space="preserve"> </w:t>
      </w:r>
      <w:r w:rsidR="007523E0">
        <w:t>Regeln</w:t>
      </w:r>
      <w:r w:rsidR="005F050B">
        <w:t xml:space="preserve"> zu einem </w:t>
      </w:r>
      <w:r>
        <w:t xml:space="preserve">Prototyp des </w:t>
      </w:r>
      <w:r w:rsidR="008A2CC3">
        <w:t>Spiel</w:t>
      </w:r>
      <w:r>
        <w:t>s</w:t>
      </w:r>
      <w:r w:rsidR="00E40E57">
        <w:t>.</w:t>
      </w:r>
    </w:p>
    <w:p w:rsidR="00E40E57" w:rsidRDefault="00E40E57">
      <w:r>
        <w:t>Im Folgenden werden die genauen Anforderungen an das Programm beschrieben.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E40E57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Spieleranzahl Eingabemöglichkeit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Spielernamen Eingabemöglichkeit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Wählbare Spielmodi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KI Strategien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 w:val="21"/>
          <w:szCs w:val="21"/>
        </w:rPr>
      </w:pPr>
      <w:r>
        <w:rPr>
          <w:rFonts w:cs="Arial"/>
          <w:color w:val="222222"/>
          <w:szCs w:val="22"/>
        </w:rPr>
        <w:t>Verschiedene Mischvorgänge</w:t>
      </w:r>
    </w:p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660D71" w:rsidRPr="00421DF9" w:rsidRDefault="005F050B" w:rsidP="005F050B">
      <w:pPr>
        <w:numPr>
          <w:ilvl w:val="0"/>
          <w:numId w:val="26"/>
        </w:numPr>
      </w:pPr>
      <w:r>
        <w:t>Spielkartendeck kann individuell zusammengestellt werden</w:t>
      </w:r>
    </w:p>
    <w:p w:rsidR="00E40E57" w:rsidRDefault="00A536A0">
      <w:r>
        <w:t xml:space="preserve"> </w:t>
      </w:r>
    </w:p>
    <w:p w:rsidR="00E40E57" w:rsidRDefault="00E40E57" w:rsidP="0080404B">
      <w:pPr>
        <w:pStyle w:val="berschrift2"/>
        <w:numPr>
          <w:ilvl w:val="0"/>
          <w:numId w:val="0"/>
        </w:numPr>
        <w:ind w:left="539" w:hanging="539"/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7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B08" w:rsidRDefault="000A5B08">
      <w:r>
        <w:separator/>
      </w:r>
    </w:p>
  </w:endnote>
  <w:endnote w:type="continuationSeparator" w:id="0">
    <w:p w:rsidR="000A5B08" w:rsidRDefault="000A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B08" w:rsidRDefault="000A5B08">
      <w:r>
        <w:separator/>
      </w:r>
    </w:p>
  </w:footnote>
  <w:footnote w:type="continuationSeparator" w:id="0">
    <w:p w:rsidR="000A5B08" w:rsidRDefault="000A5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proofErr w:type="spellStart"/>
    <w:r w:rsidR="005F050B">
      <w:rPr>
        <w:rFonts w:cs="Arial"/>
      </w:rPr>
      <w:t>MauMau</w:t>
    </w:r>
    <w:proofErr w:type="spellEnd"/>
    <w:r w:rsidR="005F050B">
      <w:rPr>
        <w:rFonts w:cs="Arial"/>
      </w:rPr>
      <w:t xml:space="preserve"> Spiel / Spieletheorie</w:t>
    </w:r>
    <w:r>
      <w:rPr>
        <w:rFonts w:cs="Arial"/>
      </w:rPr>
      <w:tab/>
    </w:r>
    <w:r>
      <w:rPr>
        <w:rFonts w:cs="Arial"/>
      </w:rPr>
      <w:tab/>
    </w:r>
    <w:r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>
      <w:rPr>
        <w:rStyle w:val="Seitenzahl"/>
        <w:rFonts w:cs="Arial"/>
      </w:rPr>
      <w:fldChar w:fldCharType="separate"/>
    </w:r>
    <w:r w:rsidR="0080404B">
      <w:rPr>
        <w:rStyle w:val="Seitenzahl"/>
        <w:rFonts w:cs="Arial"/>
        <w:noProof/>
      </w:rPr>
      <w:t>2</w:t>
    </w:r>
    <w:r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>
      <w:rPr>
        <w:rStyle w:val="Seitenzahl"/>
        <w:rFonts w:cs="Arial"/>
      </w:rPr>
      <w:fldChar w:fldCharType="separate"/>
    </w:r>
    <w:r w:rsidR="0080404B">
      <w:rPr>
        <w:rStyle w:val="Seitenzahl"/>
        <w:rFonts w:cs="Arial"/>
        <w:noProof/>
      </w:rPr>
      <w:t>3</w:t>
    </w:r>
    <w:r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 w15:restartNumberingAfterBreak="0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3"/>
  </w:num>
  <w:num w:numId="2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06"/>
    <w:rsid w:val="00070929"/>
    <w:rsid w:val="000A5B08"/>
    <w:rsid w:val="000C27F7"/>
    <w:rsid w:val="000C283E"/>
    <w:rsid w:val="001B7A80"/>
    <w:rsid w:val="001E436B"/>
    <w:rsid w:val="00214D43"/>
    <w:rsid w:val="002E4F06"/>
    <w:rsid w:val="00377434"/>
    <w:rsid w:val="003E1C3C"/>
    <w:rsid w:val="0040377A"/>
    <w:rsid w:val="00421DF9"/>
    <w:rsid w:val="00426980"/>
    <w:rsid w:val="00437608"/>
    <w:rsid w:val="0050249E"/>
    <w:rsid w:val="005447F5"/>
    <w:rsid w:val="00571504"/>
    <w:rsid w:val="005C0D64"/>
    <w:rsid w:val="005F050B"/>
    <w:rsid w:val="00660D71"/>
    <w:rsid w:val="006E7237"/>
    <w:rsid w:val="00703A36"/>
    <w:rsid w:val="007523E0"/>
    <w:rsid w:val="00770602"/>
    <w:rsid w:val="007B5306"/>
    <w:rsid w:val="0080404B"/>
    <w:rsid w:val="00843366"/>
    <w:rsid w:val="00873783"/>
    <w:rsid w:val="008A2CC3"/>
    <w:rsid w:val="008F4B7B"/>
    <w:rsid w:val="0090372D"/>
    <w:rsid w:val="00913C18"/>
    <w:rsid w:val="00A03B85"/>
    <w:rsid w:val="00A14685"/>
    <w:rsid w:val="00A41B6D"/>
    <w:rsid w:val="00A44BFD"/>
    <w:rsid w:val="00A51155"/>
    <w:rsid w:val="00A536A0"/>
    <w:rsid w:val="00A912A5"/>
    <w:rsid w:val="00B259D4"/>
    <w:rsid w:val="00B6697B"/>
    <w:rsid w:val="00B71977"/>
    <w:rsid w:val="00BF0B2A"/>
    <w:rsid w:val="00C970DD"/>
    <w:rsid w:val="00CB28A4"/>
    <w:rsid w:val="00CB2D8C"/>
    <w:rsid w:val="00DB24B9"/>
    <w:rsid w:val="00DC7D21"/>
    <w:rsid w:val="00E40E57"/>
    <w:rsid w:val="00E81ECD"/>
    <w:rsid w:val="00ED7B20"/>
    <w:rsid w:val="00F11316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CBB26"/>
  <w15:chartTrackingRefBased/>
  <w15:docId w15:val="{CEABEB0B-166C-4FEE-8099-5998E9A3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pPr>
      <w:spacing w:line="240" w:lineRule="auto"/>
    </w:pPr>
    <w:rPr>
      <w:sz w:val="18"/>
    </w:rPr>
  </w:style>
  <w:style w:type="paragraph" w:styleId="Kopfzeile">
    <w:name w:val="header"/>
    <w:basedOn w:val="Standard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4"/>
      </w:numPr>
    </w:pPr>
  </w:style>
  <w:style w:type="paragraph" w:styleId="Aufzhlungszeichen2">
    <w:name w:val="List Bullet 2"/>
    <w:basedOn w:val="Standard"/>
    <w:autoRedefine/>
    <w:pPr>
      <w:numPr>
        <w:numId w:val="5"/>
      </w:numPr>
    </w:pPr>
  </w:style>
  <w:style w:type="paragraph" w:styleId="Aufzhlungszeichen3">
    <w:name w:val="List Bullet 3"/>
    <w:basedOn w:val="Standard"/>
    <w:autoRedefine/>
    <w:pPr>
      <w:numPr>
        <w:numId w:val="6"/>
      </w:numPr>
    </w:pPr>
  </w:style>
  <w:style w:type="paragraph" w:styleId="Aufzhlungszeichen4">
    <w:name w:val="List Bullet 4"/>
    <w:basedOn w:val="Standard"/>
    <w:autoRedefine/>
    <w:pPr>
      <w:numPr>
        <w:numId w:val="7"/>
      </w:numPr>
    </w:pPr>
  </w:style>
  <w:style w:type="paragraph" w:styleId="Aufzhlungszeichen5">
    <w:name w:val="List Bullet 5"/>
    <w:basedOn w:val="Standard"/>
    <w:autoRedefine/>
    <w:pPr>
      <w:numPr>
        <w:numId w:val="8"/>
      </w:numPr>
    </w:pPr>
  </w:style>
  <w:style w:type="character" w:customStyle="1" w:styleId="BesuchterHyperlink">
    <w:name w:val="BesuchterHyperlink"/>
    <w:rPr>
      <w:color w:val="800080"/>
      <w:u w:val="single"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character" w:styleId="Fett">
    <w:name w:val="Strong"/>
    <w:qFormat/>
    <w:rPr>
      <w:b/>
      <w:bCs/>
    </w:rPr>
  </w:style>
  <w:style w:type="paragraph" w:styleId="Fu-Endnotenberschrift">
    <w:name w:val="Note Heading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character" w:styleId="HTMLAkronym">
    <w:name w:val="HTML Acronym"/>
    <w:basedOn w:val="Absatz-Standardschriftart"/>
  </w:style>
  <w:style w:type="character" w:styleId="HTMLBeispiel">
    <w:name w:val="HTML Sample"/>
    <w:rPr>
      <w:rFonts w:ascii="Courier New" w:hAnsi="Courier New" w:cs="Courier New"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Schreibmaschine">
    <w:name w:val="HTML Typewriter"/>
    <w:rPr>
      <w:rFonts w:ascii="Courier New" w:hAnsi="Courier New" w:cs="Courier New"/>
      <w:sz w:val="20"/>
      <w:szCs w:val="20"/>
    </w:rPr>
  </w:style>
  <w:style w:type="character" w:styleId="HTMLTastatur">
    <w:name w:val="HTML Keyboard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character" w:styleId="HTMLZitat">
    <w:name w:val="HTML Cite"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9"/>
      </w:numPr>
    </w:pPr>
  </w:style>
  <w:style w:type="paragraph" w:styleId="Listennummer2">
    <w:name w:val="List Number 2"/>
    <w:basedOn w:val="Standard"/>
    <w:pPr>
      <w:numPr>
        <w:numId w:val="10"/>
      </w:numPr>
    </w:pPr>
  </w:style>
  <w:style w:type="paragraph" w:styleId="Listennummer3">
    <w:name w:val="List Number 3"/>
    <w:basedOn w:val="Standard"/>
    <w:pPr>
      <w:numPr>
        <w:numId w:val="11"/>
      </w:numPr>
    </w:pPr>
  </w:style>
  <w:style w:type="paragraph" w:styleId="Listennummer4">
    <w:name w:val="List Number 4"/>
    <w:basedOn w:val="Standard"/>
    <w:pPr>
      <w:numPr>
        <w:numId w:val="1"/>
      </w:numPr>
    </w:pPr>
  </w:style>
  <w:style w:type="paragraph" w:styleId="Listennummer5">
    <w:name w:val="List Number 5"/>
    <w:basedOn w:val="Standard"/>
    <w:pPr>
      <w:numPr>
        <w:numId w:val="12"/>
      </w:numPr>
    </w:p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</w:style>
  <w:style w:type="paragraph" w:styleId="StandardWeb">
    <w:name w:val="Normal (Web)"/>
    <w:basedOn w:val="Standard"/>
    <w:rPr>
      <w:rFonts w:ascii="Times New Roman" w:hAnsi="Times New Roman"/>
      <w:sz w:val="24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cs="Arial"/>
      <w:sz w:val="20"/>
      <w:szCs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</w:style>
  <w:style w:type="paragraph" w:customStyle="1" w:styleId="Quellenangabe">
    <w:name w:val="Quellenangabe"/>
    <w:basedOn w:val="Standard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customStyle="1" w:styleId="Glossar">
    <w:name w:val="Glossar"/>
    <w:basedOn w:val="Standard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Projektarbeit.dot</Template>
  <TotalTime>0</TotalTime>
  <Pages>3</Pages>
  <Words>103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1177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Z1300A1a</cp:lastModifiedBy>
  <cp:revision>3</cp:revision>
  <cp:lastPrinted>2005-06-01T09:52:00Z</cp:lastPrinted>
  <dcterms:created xsi:type="dcterms:W3CDTF">2018-09-19T11:57:00Z</dcterms:created>
  <dcterms:modified xsi:type="dcterms:W3CDTF">2018-09-19T12:20:00Z</dcterms:modified>
</cp:coreProperties>
</file>