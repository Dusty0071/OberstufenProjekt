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E81055" w:rsidP="00E81055">
      <w:pPr>
        <w:rPr>
          <w:color w:val="000000" w:themeColor="text1"/>
          <w:sz w:val="36"/>
          <w:szCs w:val="36"/>
        </w:rPr>
      </w:pPr>
    </w:p>
    <w:p w:rsidR="00E81055" w:rsidRDefault="00B27B98" w:rsidP="00E81055">
      <w:pPr>
        <w:rPr>
          <w:color w:val="000000" w:themeColor="text1"/>
          <w:sz w:val="36"/>
          <w:szCs w:val="36"/>
        </w:rPr>
      </w:pPr>
      <w:r w:rsidRPr="00B27B98">
        <w:pict>
          <v:rect id="_x0000_s1026" style="position:absolute;left:0;text-align:left;margin-left:0;margin-top:22.85pt;width:322.8pt;height:36.75pt;z-index:-251658752;mso-position-horizontal:center;mso-position-horizontal-relative:margin" fillcolor="gray [1629]" strokecolor="white [3212]">
            <w10:wrap anchorx="margin"/>
          </v:rect>
        </w:pict>
      </w:r>
    </w:p>
    <w:p w:rsidR="00E81055" w:rsidRDefault="00E81055" w:rsidP="00E81055">
      <w:pPr>
        <w:jc w:val="center"/>
      </w:pPr>
      <w:r>
        <w:rPr>
          <w:color w:val="FFFFFF" w:themeColor="background1"/>
          <w:sz w:val="36"/>
          <w:szCs w:val="36"/>
        </w:rPr>
        <w:t>Pflichtenheft</w:t>
      </w:r>
    </w:p>
    <w:p w:rsidR="00E81055" w:rsidRDefault="00E81055" w:rsidP="00E81055">
      <w:pPr>
        <w:jc w:val="center"/>
        <w:rPr>
          <w:b/>
          <w:color w:val="767171" w:themeColor="background2" w:themeShade="80"/>
          <w:sz w:val="36"/>
          <w:szCs w:val="36"/>
        </w:rPr>
      </w:pPr>
      <w:r>
        <w:rPr>
          <w:rFonts w:cs="Arial"/>
          <w:b/>
          <w:color w:val="767171" w:themeColor="background2" w:themeShade="80"/>
          <w:sz w:val="36"/>
          <w:szCs w:val="36"/>
        </w:rPr>
        <w:t>Protokoll und Beschluss Anwendung</w:t>
      </w: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/>
    <w:p w:rsidR="00E81055" w:rsidRDefault="00E81055" w:rsidP="00E81055">
      <w:pPr>
        <w:jc w:val="center"/>
      </w:pP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Voraussetzung:</w:t>
      </w:r>
    </w:p>
    <w:p w:rsidR="00E81055" w:rsidRDefault="00E81055" w:rsidP="00E81055">
      <w:pPr>
        <w:jc w:val="center"/>
      </w:pPr>
      <w:r>
        <w:t xml:space="preserve">Dieses Pflichtenheft bezieht sich auf das Lastenheft „Lehrer </w:t>
      </w:r>
      <w:r>
        <w:rPr>
          <w:rFonts w:cs="Arial"/>
        </w:rPr>
        <w:t>Protokoll und Beschluss Anwendung</w:t>
      </w:r>
      <w:r>
        <w:t>“.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Autor:</w:t>
      </w:r>
    </w:p>
    <w:p w:rsidR="00E81055" w:rsidRDefault="00E81055" w:rsidP="00E81055">
      <w:pPr>
        <w:jc w:val="center"/>
      </w:pPr>
      <w:r>
        <w:t>Michael Gede, Lars Tenbrock</w:t>
      </w:r>
    </w:p>
    <w:p w:rsidR="00E81055" w:rsidRDefault="00E81055" w:rsidP="00E81055">
      <w:pPr>
        <w:jc w:val="center"/>
      </w:pPr>
    </w:p>
    <w:p w:rsidR="00E81055" w:rsidRDefault="00E81055" w:rsidP="00E81055">
      <w:pPr>
        <w:jc w:val="center"/>
        <w:rPr>
          <w:b/>
        </w:rPr>
      </w:pPr>
      <w:r>
        <w:rPr>
          <w:b/>
        </w:rPr>
        <w:t>Letzte Änderung:</w:t>
      </w:r>
    </w:p>
    <w:p w:rsidR="00377434" w:rsidRDefault="00B27B98" w:rsidP="00E81055">
      <w:pPr>
        <w:jc w:val="center"/>
      </w:pPr>
      <w:r>
        <w:fldChar w:fldCharType="begin"/>
      </w:r>
      <w:r w:rsidR="00E81055">
        <w:instrText xml:space="preserve"> SAVEDATE  \@ "dddd, d. MMMM yyyy"  \* MERGEFORMAT </w:instrText>
      </w:r>
      <w:r>
        <w:fldChar w:fldCharType="separate"/>
      </w:r>
      <w:r w:rsidR="00224034">
        <w:rPr>
          <w:noProof/>
        </w:rPr>
        <w:t>Montag, 12. November 2018</w:t>
      </w:r>
      <w:r>
        <w:fldChar w:fldCharType="end"/>
      </w:r>
      <w:r w:rsidR="00377434">
        <w:br w:type="page"/>
      </w:r>
    </w:p>
    <w:p w:rsidR="00E40E57" w:rsidRDefault="00E40E57">
      <w:pPr>
        <w:tabs>
          <w:tab w:val="right" w:pos="8494"/>
        </w:tabs>
        <w:rPr>
          <w:b/>
        </w:rPr>
      </w:pPr>
      <w:r>
        <w:rPr>
          <w:b/>
        </w:rPr>
        <w:lastRenderedPageBreak/>
        <w:t>Inhaltverzeichnis</w:t>
      </w:r>
      <w:r>
        <w:rPr>
          <w:b/>
        </w:rPr>
        <w:tab/>
        <w:t>Seite</w:t>
      </w:r>
    </w:p>
    <w:p w:rsidR="00DC7D21" w:rsidRPr="00C970DD" w:rsidRDefault="00B27B98">
      <w:pPr>
        <w:pStyle w:val="Verzeichnis1"/>
        <w:rPr>
          <w:rFonts w:ascii="Calibri" w:hAnsi="Calibri" w:cs="Times New Roman"/>
          <w:b w:val="0"/>
        </w:rPr>
      </w:pPr>
      <w:r w:rsidRPr="00B27B98">
        <w:fldChar w:fldCharType="begin"/>
      </w:r>
      <w:r w:rsidR="00E40E57">
        <w:instrText xml:space="preserve"> TOC \o "1-3" \h \z </w:instrText>
      </w:r>
      <w:r w:rsidRPr="00B27B98">
        <w:fldChar w:fldCharType="separate"/>
      </w:r>
      <w:hyperlink w:anchor="_Toc478110506" w:history="1">
        <w:r w:rsidR="00DC7D21" w:rsidRPr="000C0BFB">
          <w:rPr>
            <w:rStyle w:val="Hyperlink"/>
          </w:rPr>
          <w:t>Dokumentenhistorie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DC7D21" w:rsidRPr="00C970DD" w:rsidRDefault="00B27B98">
      <w:pPr>
        <w:pStyle w:val="Verzeichnis1"/>
        <w:rPr>
          <w:rFonts w:ascii="Calibri" w:hAnsi="Calibri" w:cs="Times New Roman"/>
          <w:b w:val="0"/>
        </w:rPr>
      </w:pPr>
      <w:hyperlink w:anchor="_Toc478110507" w:history="1">
        <w:r w:rsidR="00DC7D21" w:rsidRPr="000C0BFB">
          <w:rPr>
            <w:rStyle w:val="Hyperlink"/>
          </w:rPr>
          <w:t>1</w:t>
        </w:r>
        <w:r w:rsidR="00DC7D21" w:rsidRPr="00C970DD">
          <w:rPr>
            <w:rFonts w:ascii="Calibri" w:hAnsi="Calibri" w:cs="Times New Roman"/>
            <w:b w:val="0"/>
          </w:rPr>
          <w:tab/>
        </w:r>
        <w:r w:rsidR="00DC7D21" w:rsidRPr="000C0BFB">
          <w:rPr>
            <w:rStyle w:val="Hyperlink"/>
          </w:rPr>
          <w:t>Zielbestimmung – Einleitung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B27B98">
      <w:pPr>
        <w:pStyle w:val="Verzeichnis2"/>
        <w:rPr>
          <w:rFonts w:ascii="Calibri" w:hAnsi="Calibri"/>
        </w:rPr>
      </w:pPr>
      <w:hyperlink w:anchor="_Toc478110508" w:history="1">
        <w:r w:rsidR="00DC7D21" w:rsidRPr="000C0BFB">
          <w:rPr>
            <w:rStyle w:val="Hyperlink"/>
          </w:rPr>
          <w:t>1.1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Musskriterien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B27B98">
      <w:pPr>
        <w:pStyle w:val="Verzeichnis2"/>
        <w:rPr>
          <w:rFonts w:ascii="Calibri" w:hAnsi="Calibri"/>
        </w:rPr>
      </w:pPr>
      <w:hyperlink w:anchor="_Toc478110509" w:history="1">
        <w:r w:rsidR="00DC7D21" w:rsidRPr="000C0BFB">
          <w:rPr>
            <w:rStyle w:val="Hyperlink"/>
          </w:rPr>
          <w:t>1.2</w:t>
        </w:r>
        <w:r w:rsidR="00DC7D21" w:rsidRPr="00C970DD">
          <w:rPr>
            <w:rFonts w:ascii="Calibri" w:hAnsi="Calibri"/>
          </w:rPr>
          <w:tab/>
        </w:r>
        <w:r w:rsidR="00DC7D21" w:rsidRPr="000C0BFB">
          <w:rPr>
            <w:rStyle w:val="Hyperlink"/>
          </w:rPr>
          <w:t>Wunschkriterien</w:t>
        </w:r>
        <w:r w:rsidR="00DC7D21">
          <w:rPr>
            <w:webHidden/>
          </w:rPr>
          <w:tab/>
        </w:r>
        <w:r>
          <w:rPr>
            <w:webHidden/>
          </w:rPr>
          <w:fldChar w:fldCharType="begin"/>
        </w:r>
        <w:r w:rsidR="00DC7D21">
          <w:rPr>
            <w:webHidden/>
          </w:rPr>
          <w:instrText xml:space="preserve"> PAGEREF _Toc478110509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C7D2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C7D21" w:rsidRPr="00C970DD" w:rsidRDefault="00DC7D21">
      <w:pPr>
        <w:pStyle w:val="Verzeichnis1"/>
        <w:rPr>
          <w:rFonts w:ascii="Calibri" w:hAnsi="Calibri" w:cs="Times New Roman"/>
          <w:b w:val="0"/>
        </w:rPr>
      </w:pPr>
    </w:p>
    <w:p w:rsidR="00E40E57" w:rsidRDefault="00B27B98">
      <w:r>
        <w:fldChar w:fldCharType="end"/>
      </w:r>
    </w:p>
    <w:p w:rsidR="00E81ECD" w:rsidRPr="00991162" w:rsidRDefault="00E81ECD" w:rsidP="00E81ECD">
      <w:pPr>
        <w:pStyle w:val="berschrift1"/>
        <w:numPr>
          <w:ilvl w:val="0"/>
          <w:numId w:val="0"/>
        </w:numPr>
        <w:spacing w:before="240" w:line="240" w:lineRule="auto"/>
        <w:jc w:val="left"/>
      </w:pPr>
      <w:bookmarkStart w:id="0" w:name="_Toc478110506"/>
      <w:r w:rsidRPr="00991162">
        <w:t>Dokumentenhistorie</w:t>
      </w:r>
      <w:bookmarkEnd w:id="0"/>
    </w:p>
    <w:tbl>
      <w:tblPr>
        <w:tblW w:w="10183" w:type="dxa"/>
        <w:tblInd w:w="-8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7"/>
        <w:gridCol w:w="2693"/>
        <w:gridCol w:w="1843"/>
        <w:gridCol w:w="1417"/>
        <w:gridCol w:w="2953"/>
      </w:tblGrid>
      <w:tr w:rsidR="00E81ECD" w:rsidRPr="00991162" w:rsidTr="00DD3FC2">
        <w:trPr>
          <w:cantSplit/>
          <w:tblHeader/>
        </w:trPr>
        <w:tc>
          <w:tcPr>
            <w:tcW w:w="1277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Version</w:t>
            </w:r>
          </w:p>
        </w:tc>
        <w:tc>
          <w:tcPr>
            <w:tcW w:w="269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Aktivität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Autor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shd w:val="clear" w:color="auto" w:fill="B3B3B3"/>
          </w:tcPr>
          <w:p w:rsidR="00E81ECD" w:rsidRPr="00991162" w:rsidRDefault="00E81ECD" w:rsidP="000C27F7">
            <w:pPr>
              <w:keepNext/>
            </w:pPr>
            <w:r w:rsidRPr="00991162">
              <w:rPr>
                <w:b/>
                <w:bCs/>
              </w:rPr>
              <w:t>Datum</w:t>
            </w:r>
          </w:p>
        </w:tc>
        <w:tc>
          <w:tcPr>
            <w:tcW w:w="2953" w:type="dxa"/>
            <w:shd w:val="clear" w:color="auto" w:fill="B3B3B3"/>
          </w:tcPr>
          <w:p w:rsidR="00E81ECD" w:rsidRPr="00991162" w:rsidRDefault="00E81ECD" w:rsidP="000C27F7">
            <w:pPr>
              <w:keepNext/>
              <w:rPr>
                <w:b/>
                <w:bCs/>
              </w:rPr>
            </w:pPr>
            <w:r w:rsidRPr="00991162">
              <w:rPr>
                <w:b/>
                <w:bCs/>
              </w:rPr>
              <w:t>Folgeaktion</w:t>
            </w:r>
          </w:p>
        </w:tc>
      </w:tr>
      <w:tr w:rsidR="00E81ECD" w:rsidRPr="00991162" w:rsidTr="00DD3FC2">
        <w:trPr>
          <w:cantSplit/>
        </w:trPr>
        <w:tc>
          <w:tcPr>
            <w:tcW w:w="1277" w:type="dxa"/>
          </w:tcPr>
          <w:p w:rsidR="00E81ECD" w:rsidRPr="00991162" w:rsidRDefault="005C0D64" w:rsidP="000C27F7">
            <w:pPr>
              <w:keepNext/>
            </w:pPr>
            <w:r>
              <w:t>1.0</w:t>
            </w:r>
          </w:p>
        </w:tc>
        <w:tc>
          <w:tcPr>
            <w:tcW w:w="2693" w:type="dxa"/>
          </w:tcPr>
          <w:p w:rsidR="00E81ECD" w:rsidRPr="00991162" w:rsidRDefault="00E81ECD" w:rsidP="00DD3FC2">
            <w:pPr>
              <w:keepNext/>
              <w:jc w:val="left"/>
              <w:rPr>
                <w:bCs/>
              </w:rPr>
            </w:pPr>
            <w:r w:rsidRPr="00991162">
              <w:rPr>
                <w:bCs/>
              </w:rPr>
              <w:t>Dokument initial erstellt</w:t>
            </w:r>
          </w:p>
        </w:tc>
        <w:tc>
          <w:tcPr>
            <w:tcW w:w="1843" w:type="dxa"/>
            <w:shd w:val="clear" w:color="auto" w:fill="auto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</w:tc>
        <w:tc>
          <w:tcPr>
            <w:tcW w:w="1417" w:type="dxa"/>
            <w:shd w:val="clear" w:color="auto" w:fill="auto"/>
          </w:tcPr>
          <w:p w:rsidR="00E81ECD" w:rsidRPr="00991162" w:rsidRDefault="00F60CAE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E81ECD" w:rsidRPr="00991162" w:rsidRDefault="00F60CAE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Interview mit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681C9B" w:rsidP="000C27F7">
            <w:pPr>
              <w:keepNext/>
            </w:pPr>
            <w:r>
              <w:t>1.1</w:t>
            </w:r>
          </w:p>
        </w:tc>
        <w:tc>
          <w:tcPr>
            <w:tcW w:w="2693" w:type="dxa"/>
          </w:tcPr>
          <w:p w:rsidR="00681C9B" w:rsidRPr="00991162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Definierung der Anforderungen auf Basis des Lastenheftes</w:t>
            </w:r>
          </w:p>
        </w:tc>
        <w:tc>
          <w:tcPr>
            <w:tcW w:w="1843" w:type="dxa"/>
            <w:shd w:val="clear" w:color="auto" w:fill="auto"/>
          </w:tcPr>
          <w:p w:rsidR="00681C9B" w:rsidRDefault="00681C9B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182987">
              <w:rPr>
                <w:bCs/>
              </w:rPr>
              <w:t xml:space="preserve"> / Lars Tenbrock</w:t>
            </w:r>
          </w:p>
        </w:tc>
        <w:tc>
          <w:tcPr>
            <w:tcW w:w="1417" w:type="dxa"/>
            <w:shd w:val="clear" w:color="auto" w:fill="auto"/>
          </w:tcPr>
          <w:p w:rsidR="00681C9B" w:rsidRDefault="00681C9B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</w:tr>
      <w:tr w:rsidR="00681C9B" w:rsidRPr="00991162" w:rsidTr="00DD3FC2">
        <w:trPr>
          <w:cantSplit/>
        </w:trPr>
        <w:tc>
          <w:tcPr>
            <w:tcW w:w="1277" w:type="dxa"/>
          </w:tcPr>
          <w:p w:rsidR="00681C9B" w:rsidRDefault="007921CF" w:rsidP="000C27F7">
            <w:pPr>
              <w:keepNext/>
            </w:pPr>
            <w:r>
              <w:t>1.2</w:t>
            </w:r>
          </w:p>
        </w:tc>
        <w:tc>
          <w:tcPr>
            <w:tcW w:w="269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</w:t>
            </w:r>
            <w:r w:rsidR="007921CF">
              <w:rPr>
                <w:bCs/>
              </w:rPr>
              <w:t xml:space="preserve"> Kunden</w:t>
            </w:r>
          </w:p>
        </w:tc>
        <w:tc>
          <w:tcPr>
            <w:tcW w:w="1843" w:type="dxa"/>
            <w:shd w:val="clear" w:color="auto" w:fill="auto"/>
          </w:tcPr>
          <w:p w:rsidR="00681C9B" w:rsidRDefault="007921CF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  <w:r w:rsidR="00F859A6">
              <w:rPr>
                <w:bCs/>
              </w:rPr>
              <w:t>/ Lars T</w:t>
            </w:r>
            <w:r w:rsidR="00DD3FC2">
              <w:rPr>
                <w:bCs/>
              </w:rPr>
              <w:t>enbrock/ Oliver Kaden/ Pascal Gollnick</w:t>
            </w:r>
          </w:p>
        </w:tc>
        <w:tc>
          <w:tcPr>
            <w:tcW w:w="1417" w:type="dxa"/>
            <w:shd w:val="clear" w:color="auto" w:fill="auto"/>
          </w:tcPr>
          <w:p w:rsidR="00681C9B" w:rsidRDefault="007921CF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681C9B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</w:tr>
      <w:tr w:rsidR="00DD3FC2" w:rsidRPr="00991162" w:rsidTr="00DD3FC2">
        <w:trPr>
          <w:cantSplit/>
        </w:trPr>
        <w:tc>
          <w:tcPr>
            <w:tcW w:w="1277" w:type="dxa"/>
          </w:tcPr>
          <w:p w:rsidR="00DD3FC2" w:rsidRDefault="00DD3FC2" w:rsidP="000C27F7">
            <w:pPr>
              <w:keepNext/>
            </w:pPr>
            <w:r>
              <w:t>1.3</w:t>
            </w:r>
          </w:p>
        </w:tc>
        <w:tc>
          <w:tcPr>
            <w:tcW w:w="269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Nacharbeiten</w:t>
            </w:r>
          </w:p>
        </w:tc>
        <w:tc>
          <w:tcPr>
            <w:tcW w:w="1843" w:type="dxa"/>
            <w:shd w:val="clear" w:color="auto" w:fill="auto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Michael Gede</w:t>
            </w:r>
          </w:p>
          <w:p w:rsidR="00F859A6" w:rsidRDefault="00F859A6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Lars Tenbrock</w:t>
            </w:r>
          </w:p>
        </w:tc>
        <w:tc>
          <w:tcPr>
            <w:tcW w:w="1417" w:type="dxa"/>
            <w:shd w:val="clear" w:color="auto" w:fill="auto"/>
          </w:tcPr>
          <w:p w:rsidR="00DD3FC2" w:rsidRDefault="00DD3FC2" w:rsidP="00DD3FC2">
            <w:pPr>
              <w:jc w:val="left"/>
            </w:pPr>
            <w:r>
              <w:t>12.11.2018</w:t>
            </w:r>
          </w:p>
        </w:tc>
        <w:tc>
          <w:tcPr>
            <w:tcW w:w="2953" w:type="dxa"/>
          </w:tcPr>
          <w:p w:rsidR="00DD3FC2" w:rsidRDefault="00DD3FC2" w:rsidP="00DD3FC2">
            <w:pPr>
              <w:keepNext/>
              <w:jc w:val="left"/>
              <w:rPr>
                <w:bCs/>
              </w:rPr>
            </w:pPr>
            <w:r>
              <w:rPr>
                <w:bCs/>
              </w:rPr>
              <w:t>Absprache mit dem Kunden</w:t>
            </w:r>
          </w:p>
        </w:tc>
      </w:tr>
    </w:tbl>
    <w:p w:rsidR="00E81ECD" w:rsidRPr="00991162" w:rsidRDefault="00E81ECD" w:rsidP="00E81ECD"/>
    <w:p w:rsidR="00E40E57" w:rsidRDefault="00E40E57"/>
    <w:p w:rsidR="00E40E57" w:rsidRDefault="00E40E57"/>
    <w:p w:rsidR="00E40E57" w:rsidRDefault="00E40E57"/>
    <w:p w:rsidR="00E40E57" w:rsidRDefault="00E40E57">
      <w:pPr>
        <w:rPr>
          <w:b/>
        </w:rPr>
      </w:pPr>
      <w:r>
        <w:rPr>
          <w:bCs/>
        </w:rPr>
        <w:br w:type="page"/>
      </w:r>
    </w:p>
    <w:p w:rsidR="007523E0" w:rsidRDefault="00E40E57" w:rsidP="00421DF9">
      <w:pPr>
        <w:pStyle w:val="berschrift1"/>
      </w:pPr>
      <w:bookmarkStart w:id="1" w:name="_Toc37074840"/>
      <w:bookmarkStart w:id="2" w:name="_Toc478110507"/>
      <w:r>
        <w:lastRenderedPageBreak/>
        <w:t>Zielbestimmung – Einleitung</w:t>
      </w:r>
      <w:bookmarkEnd w:id="1"/>
      <w:bookmarkEnd w:id="2"/>
    </w:p>
    <w:p w:rsidR="00421DF9" w:rsidRPr="00421DF9" w:rsidRDefault="00421DF9" w:rsidP="00421DF9"/>
    <w:p w:rsidR="00E40E57" w:rsidRDefault="00660D71" w:rsidP="00F60CAE">
      <w:r>
        <w:t>Es hand</w:t>
      </w:r>
      <w:r w:rsidR="00E40E57">
        <w:t xml:space="preserve">elt es sich um die Konzeption und Realisierung </w:t>
      </w:r>
      <w:r w:rsidR="00720244">
        <w:t xml:space="preserve">einer Anwendung, die die </w:t>
      </w:r>
      <w:r w:rsidR="006901A1">
        <w:t>Protokollierung von Konferenzen und deren Beschlüsse unterstützt.</w:t>
      </w:r>
    </w:p>
    <w:p w:rsidR="00E40E57" w:rsidRDefault="00E40E57"/>
    <w:p w:rsidR="00E40E57" w:rsidRDefault="00E40E57">
      <w:pPr>
        <w:pStyle w:val="berschrift2"/>
      </w:pPr>
      <w:bookmarkStart w:id="3" w:name="_Toc478110508"/>
      <w:r>
        <w:t>Musskriterien</w:t>
      </w:r>
      <w:bookmarkEnd w:id="3"/>
    </w:p>
    <w:p w:rsidR="00CD10BA" w:rsidRDefault="00681C9B" w:rsidP="00CD10BA">
      <w:pPr>
        <w:pStyle w:val="Listenabsatz"/>
        <w:numPr>
          <w:ilvl w:val="0"/>
          <w:numId w:val="27"/>
        </w:numPr>
      </w:pPr>
      <w:r>
        <w:t>Es soll ei</w:t>
      </w:r>
      <w:r w:rsidR="00CD10BA">
        <w:t>ne Auswahlliste existieren, aus der</w:t>
      </w:r>
      <w:r w:rsidR="00B366C3">
        <w:t xml:space="preserve"> die Teilnehmer</w:t>
      </w:r>
      <w:r w:rsidR="00144E7F">
        <w:t xml:space="preserve"> ausgewählt werden können. Diesen soll </w:t>
      </w:r>
      <w:r w:rsidR="00CD10BA">
        <w:t>automatisch eine Einladung</w:t>
      </w:r>
      <w:r w:rsidR="00353A6D">
        <w:t xml:space="preserve"> per Email</w:t>
      </w:r>
      <w:r w:rsidR="00144E7F">
        <w:t xml:space="preserve"> geschickt werden</w:t>
      </w:r>
      <w:r w:rsidR="00CD10BA">
        <w:t>.</w:t>
      </w:r>
    </w:p>
    <w:p w:rsidR="00B366C3" w:rsidRDefault="00FF36C7" w:rsidP="00CD10BA">
      <w:pPr>
        <w:pStyle w:val="Listenabsatz"/>
        <w:numPr>
          <w:ilvl w:val="0"/>
          <w:numId w:val="27"/>
        </w:numPr>
      </w:pPr>
      <w:r>
        <w:t>Die Teilneh</w:t>
      </w:r>
      <w:r w:rsidR="00B366C3">
        <w:t>merauswahl wirddurch einen vorher au</w:t>
      </w:r>
      <w:r>
        <w:t>s</w:t>
      </w:r>
      <w:r w:rsidR="00B366C3">
        <w:t>gewählten Bereich</w:t>
      </w:r>
      <w:r w:rsidR="00144E7F">
        <w:t>vorbelegt</w:t>
      </w:r>
      <w:r w:rsidR="00B366C3">
        <w:t>.</w:t>
      </w:r>
    </w:p>
    <w:p w:rsidR="00DD3FC2" w:rsidRDefault="00D532CB" w:rsidP="00CD10BA">
      <w:pPr>
        <w:pStyle w:val="Listenabsatz"/>
        <w:numPr>
          <w:ilvl w:val="0"/>
          <w:numId w:val="27"/>
        </w:numPr>
      </w:pPr>
      <w:r>
        <w:t xml:space="preserve">Weitere </w:t>
      </w:r>
      <w:r w:rsidR="00DD3FC2">
        <w:t>Teilnehmer können hinzugefügt</w:t>
      </w:r>
      <w:r>
        <w:t>/entfernt</w:t>
      </w:r>
      <w:r w:rsidR="00DD3FC2">
        <w:t xml:space="preserve"> werden</w:t>
      </w:r>
      <w:r w:rsidR="00144E7F">
        <w:t>.</w:t>
      </w:r>
    </w:p>
    <w:p w:rsidR="0071359C" w:rsidRDefault="00FF36C7" w:rsidP="00CD10BA">
      <w:pPr>
        <w:pStyle w:val="Listenabsatz"/>
        <w:numPr>
          <w:ilvl w:val="0"/>
          <w:numId w:val="27"/>
        </w:numPr>
      </w:pPr>
      <w:r>
        <w:t>Die Einladung soll per PDF</w:t>
      </w:r>
      <w:r w:rsidR="00353A6D">
        <w:t xml:space="preserve"> exportiert und versendet werden.</w:t>
      </w:r>
    </w:p>
    <w:p w:rsidR="00AD4204" w:rsidRDefault="0071359C" w:rsidP="00910324">
      <w:pPr>
        <w:pStyle w:val="Listenabsatz"/>
        <w:numPr>
          <w:ilvl w:val="0"/>
          <w:numId w:val="27"/>
        </w:numPr>
      </w:pPr>
      <w:r>
        <w:t>In der Einladung</w:t>
      </w:r>
      <w:r w:rsidR="00144E7F">
        <w:t>, die</w:t>
      </w:r>
      <w:r>
        <w:t xml:space="preserve"> an die Teilnehmer versendet w</w:t>
      </w:r>
      <w:r w:rsidR="00144E7F">
        <w:t>ird</w:t>
      </w:r>
      <w:r>
        <w:t xml:space="preserve">, </w:t>
      </w:r>
      <w:r w:rsidR="00860438">
        <w:t xml:space="preserve">werden </w:t>
      </w:r>
      <w:r>
        <w:t xml:space="preserve">der Raum sowie die Konferenzleiter </w:t>
      </w:r>
      <w:r w:rsidR="00860438">
        <w:t xml:space="preserve">und Protokollanten </w:t>
      </w:r>
      <w:r w:rsidR="00D532CB">
        <w:t>angegeben.</w:t>
      </w:r>
      <w:bookmarkStart w:id="4" w:name="_GoBack"/>
      <w:bookmarkEnd w:id="4"/>
    </w:p>
    <w:p w:rsidR="00AE0CD4" w:rsidRDefault="00AE0CD4" w:rsidP="00CD10BA">
      <w:pPr>
        <w:pStyle w:val="Listenabsatz"/>
        <w:numPr>
          <w:ilvl w:val="0"/>
          <w:numId w:val="27"/>
        </w:numPr>
      </w:pPr>
      <w:r>
        <w:t xml:space="preserve">Eingabe des </w:t>
      </w:r>
      <w:r w:rsidR="00144E7F">
        <w:t>Konferenzd</w:t>
      </w:r>
      <w:r>
        <w:t>atums.</w:t>
      </w:r>
    </w:p>
    <w:p w:rsidR="00AD4204" w:rsidRDefault="00AD4204" w:rsidP="00FC7BF1">
      <w:pPr>
        <w:pStyle w:val="Listenabsatz"/>
        <w:numPr>
          <w:ilvl w:val="0"/>
          <w:numId w:val="27"/>
        </w:numPr>
      </w:pPr>
      <w:r>
        <w:t>Das Datum des Protokolls</w:t>
      </w:r>
      <w:r w:rsidR="00860438">
        <w:t xml:space="preserve">, das Datum der Konferenz sowie das Datum der </w:t>
      </w:r>
      <w:r w:rsidR="00D532CB">
        <w:t>letzten Bearbeitung</w:t>
      </w:r>
      <w:r>
        <w:t xml:space="preserve"> soll</w:t>
      </w:r>
      <w:r w:rsidR="00302EE5">
        <w:t>en</w:t>
      </w:r>
      <w:r>
        <w:t xml:space="preserve"> ersichtlich sein</w:t>
      </w:r>
      <w:r w:rsidR="00B366C3">
        <w:t>.</w:t>
      </w:r>
    </w:p>
    <w:p w:rsidR="0064181B" w:rsidRDefault="00144E7F" w:rsidP="00F859A6">
      <w:pPr>
        <w:pStyle w:val="Listenabsatz"/>
        <w:numPr>
          <w:ilvl w:val="0"/>
          <w:numId w:val="27"/>
        </w:numPr>
      </w:pPr>
      <w:r>
        <w:t>Die</w:t>
      </w:r>
      <w:r w:rsidR="00D70A6A">
        <w:t>Konferenzleiter</w:t>
      </w:r>
      <w:r w:rsidR="00FC7BF1">
        <w:t xml:space="preserve"> sowie der Protokollant erhalten </w:t>
      </w:r>
      <w:r>
        <w:t>in der Einladung einen Hinweis</w:t>
      </w:r>
      <w:r w:rsidR="00FC7BF1">
        <w:t xml:space="preserve">auf </w:t>
      </w:r>
      <w:r>
        <w:t xml:space="preserve">den </w:t>
      </w:r>
      <w:r w:rsidR="00FC7BF1">
        <w:t>Status (</w:t>
      </w:r>
      <w:r>
        <w:t>Konferenzleiter</w:t>
      </w:r>
      <w:r w:rsidR="00FC7BF1">
        <w:t>/Protokollant).</w:t>
      </w:r>
    </w:p>
    <w:p w:rsidR="00D532CB" w:rsidRDefault="00BE1A3E" w:rsidP="00CD10BA">
      <w:pPr>
        <w:pStyle w:val="Listenabsatz"/>
        <w:numPr>
          <w:ilvl w:val="0"/>
          <w:numId w:val="27"/>
        </w:numPr>
      </w:pPr>
      <w:r>
        <w:t>Nach jedem</w:t>
      </w:r>
      <w:r w:rsidR="00D532CB">
        <w:t xml:space="preserve"> TOP (Tages-ord</w:t>
      </w:r>
      <w:r w:rsidR="00302EE5">
        <w:t>nungs-punkt) folgt ein Freitextfeld. Zu jedem Freitextfe</w:t>
      </w:r>
      <w:r w:rsidR="0049725C">
        <w:t>ld existiert ein Beschlussfeld.</w:t>
      </w:r>
    </w:p>
    <w:p w:rsidR="00AD4204" w:rsidRDefault="00AD4204" w:rsidP="00CD10BA">
      <w:pPr>
        <w:pStyle w:val="Listenabsatz"/>
        <w:numPr>
          <w:ilvl w:val="0"/>
          <w:numId w:val="27"/>
        </w:numPr>
      </w:pPr>
      <w:r>
        <w:t>Nach der Einga</w:t>
      </w:r>
      <w:r w:rsidR="00856AE1">
        <w:t>be des TOPs</w:t>
      </w:r>
      <w:r>
        <w:t>, soll automatisch eine Gliederung für die TOPs in dem Freitextfeld</w:t>
      </w:r>
      <w:r w:rsidR="00B366C3">
        <w:t xml:space="preserve"> generiert werden.</w:t>
      </w:r>
    </w:p>
    <w:p w:rsidR="00B366C3" w:rsidRDefault="00B366C3" w:rsidP="00CD10BA">
      <w:pPr>
        <w:pStyle w:val="Listenabsatz"/>
        <w:numPr>
          <w:ilvl w:val="0"/>
          <w:numId w:val="27"/>
        </w:numPr>
      </w:pPr>
      <w:r>
        <w:t>Es sollen die anwesenden sowie abwesenden Lehrer angezeigt werden</w:t>
      </w:r>
      <w:r w:rsidR="00F859A6">
        <w:t>.</w:t>
      </w:r>
    </w:p>
    <w:p w:rsidR="002E7010" w:rsidRDefault="000A4205" w:rsidP="00477997">
      <w:pPr>
        <w:pStyle w:val="Listenabsatz"/>
        <w:numPr>
          <w:ilvl w:val="0"/>
          <w:numId w:val="27"/>
        </w:numPr>
      </w:pPr>
      <w:r>
        <w:t>Es wird eine Liste geben</w:t>
      </w:r>
      <w:r w:rsidR="00B366C3">
        <w:t>, in de</w:t>
      </w:r>
      <w:r>
        <w:t>r</w:t>
      </w:r>
      <w:r w:rsidR="00B366C3">
        <w:t xml:space="preserve"> alle Beschlüsse und deren Abstimmungsauswertung </w:t>
      </w:r>
      <w:r>
        <w:t>nach Datum absteigend sortiert dargestellt werden.</w:t>
      </w:r>
    </w:p>
    <w:p w:rsidR="00477997" w:rsidRDefault="00477997" w:rsidP="00D33850">
      <w:pPr>
        <w:pStyle w:val="Listenabsatz"/>
        <w:numPr>
          <w:ilvl w:val="0"/>
          <w:numId w:val="27"/>
        </w:numPr>
      </w:pPr>
      <w:r>
        <w:t>Diese Liste soll auch als PDF exportiert werden können.</w:t>
      </w:r>
      <w:r w:rsidR="002E7010">
        <w:t xml:space="preserve"> Dabei soll man nach einem Zeitraum (Schuljahre) filtern können.</w:t>
      </w:r>
    </w:p>
    <w:p w:rsidR="004C3A0D" w:rsidRDefault="009566C1" w:rsidP="004C3A0D">
      <w:pPr>
        <w:pStyle w:val="Listenabsatz"/>
        <w:numPr>
          <w:ilvl w:val="0"/>
          <w:numId w:val="27"/>
        </w:numPr>
      </w:pPr>
      <w:r>
        <w:t>Der Zugang erfolgt über die Lehrerschulkonten</w:t>
      </w:r>
      <w:r w:rsidR="000A4205">
        <w:t xml:space="preserve"> (per LDAP)</w:t>
      </w:r>
      <w:r>
        <w:t>.</w:t>
      </w:r>
      <w:r w:rsidR="004C3A0D">
        <w:t xml:space="preserve"> Dazu soll es Berechtigungen geben, wer Einladungen versenden darf und wer nicht. Jeder Lehrer soll in unserem Tool Einsicht haben. </w:t>
      </w:r>
    </w:p>
    <w:p w:rsidR="009566C1" w:rsidRDefault="009566C1" w:rsidP="00CD10BA">
      <w:pPr>
        <w:pStyle w:val="Listenabsatz"/>
        <w:numPr>
          <w:ilvl w:val="0"/>
          <w:numId w:val="27"/>
        </w:numPr>
      </w:pPr>
      <w:r>
        <w:t>Die Pr</w:t>
      </w:r>
      <w:r w:rsidR="009B218E">
        <w:t>otokolle müssen später durch die</w:t>
      </w:r>
      <w:r w:rsidR="008E1E71">
        <w:t xml:space="preserve"> </w:t>
      </w:r>
      <w:r w:rsidR="00D70A6A">
        <w:t>Konferenzleiter</w:t>
      </w:r>
      <w:r>
        <w:t>/Protokollanten bearbeitet werden können.</w:t>
      </w:r>
    </w:p>
    <w:p w:rsidR="00D70A6A" w:rsidRDefault="00D70A6A" w:rsidP="00CD10BA">
      <w:pPr>
        <w:pStyle w:val="Listenabsatz"/>
        <w:numPr>
          <w:ilvl w:val="0"/>
          <w:numId w:val="27"/>
        </w:numPr>
      </w:pPr>
      <w:r>
        <w:t>Versionierung der Protokolle/Beschlüsse</w:t>
      </w:r>
      <w:r w:rsidR="00D0411B">
        <w:t>, es wird eine Auswahl der</w:t>
      </w:r>
      <w:r w:rsidR="00A73A5E">
        <w:t xml:space="preserve"> Versionen geben.</w:t>
      </w:r>
    </w:p>
    <w:p w:rsidR="00AA3DBF" w:rsidRDefault="009566C1" w:rsidP="00D33850">
      <w:pPr>
        <w:pStyle w:val="Listenabsatz"/>
        <w:numPr>
          <w:ilvl w:val="0"/>
          <w:numId w:val="27"/>
        </w:numPr>
      </w:pPr>
      <w:r>
        <w:lastRenderedPageBreak/>
        <w:t>Es soll ein</w:t>
      </w:r>
      <w:r w:rsidR="00D70A6A">
        <w:t xml:space="preserve">en Administrativen Zugang geben, der Administrator kann </w:t>
      </w:r>
      <w:r w:rsidR="00C611C9">
        <w:t>Berechtigungen vergeben sowie zusätzliche Listen erstellen.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 xml:space="preserve">Die Anwendung kann für Zeugniskonferenzen, Lehrerkonferenzen, Bereichskonferenzen, </w:t>
      </w:r>
      <w:r w:rsidR="00B959C4">
        <w:t>Fachkonferenzen und</w:t>
      </w:r>
      <w:r>
        <w:t xml:space="preserve"> Teamkonferenzen verwendet werden.</w:t>
      </w:r>
    </w:p>
    <w:p w:rsidR="00302EE5" w:rsidRDefault="00302EE5" w:rsidP="00AA3DBF">
      <w:pPr>
        <w:pStyle w:val="Listenabsatz"/>
        <w:numPr>
          <w:ilvl w:val="0"/>
          <w:numId w:val="27"/>
        </w:numPr>
      </w:pPr>
      <w:r>
        <w:t>Möglichkeit zum Upload von Dateien bzw. Anlagen</w:t>
      </w:r>
      <w:r w:rsidR="007753AF">
        <w:t xml:space="preserve"> pro Protokoll</w:t>
      </w:r>
      <w:r>
        <w:t>.</w:t>
      </w:r>
    </w:p>
    <w:p w:rsidR="00302EE5" w:rsidRDefault="00302EE5" w:rsidP="00302EE5">
      <w:pPr>
        <w:pStyle w:val="Listenabsatz"/>
      </w:pPr>
    </w:p>
    <w:p w:rsidR="00B366C3" w:rsidRDefault="00B366C3" w:rsidP="00302EE5"/>
    <w:p w:rsidR="00A536A0" w:rsidRDefault="00A536A0"/>
    <w:p w:rsidR="00E40E57" w:rsidRDefault="00E40E57">
      <w:pPr>
        <w:pStyle w:val="berschrift2"/>
      </w:pPr>
      <w:bookmarkStart w:id="5" w:name="_Toc478110509"/>
      <w:r>
        <w:t>Wunschkriterien</w:t>
      </w:r>
      <w:bookmarkEnd w:id="5"/>
    </w:p>
    <w:p w:rsidR="00421DF9" w:rsidRPr="00421DF9" w:rsidRDefault="00421DF9" w:rsidP="00421DF9"/>
    <w:p w:rsidR="00FF36C7" w:rsidRDefault="00FF36C7" w:rsidP="00B366C3">
      <w:pPr>
        <w:pStyle w:val="Listenabsatz"/>
        <w:numPr>
          <w:ilvl w:val="0"/>
          <w:numId w:val="27"/>
        </w:numPr>
      </w:pPr>
      <w:r>
        <w:t xml:space="preserve">Es können mehrere </w:t>
      </w:r>
      <w:r w:rsidR="001E1E9A">
        <w:t>Konferenzleiter</w:t>
      </w:r>
      <w:r>
        <w:t xml:space="preserve"> hinzugefügt werden</w:t>
      </w:r>
      <w:r w:rsidR="00AA3DBF">
        <w:t xml:space="preserve"> (Max 3.).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GSO-Design für die gesamte Anwendung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Zugriff von überall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Anwendung lauffähig auf Windows, Mac, Linux</w:t>
      </w:r>
    </w:p>
    <w:p w:rsidR="00FC7BF1" w:rsidRDefault="00FC7BF1" w:rsidP="00B366C3">
      <w:pPr>
        <w:pStyle w:val="Listenabsatz"/>
        <w:numPr>
          <w:ilvl w:val="0"/>
          <w:numId w:val="27"/>
        </w:numPr>
      </w:pPr>
      <w:r>
        <w:t>Protokolle als PDF exportierbar</w:t>
      </w:r>
    </w:p>
    <w:p w:rsidR="0064181B" w:rsidRDefault="0064181B" w:rsidP="0064181B"/>
    <w:p w:rsidR="00224034" w:rsidRDefault="00224034" w:rsidP="00224034">
      <w:pPr>
        <w:pStyle w:val="berschrift1"/>
      </w:pPr>
      <w:r w:rsidRPr="00224034">
        <w:t>Produkteinsatz</w:t>
      </w:r>
    </w:p>
    <w:p w:rsidR="00224034" w:rsidRDefault="00224034" w:rsidP="00224034">
      <w:pPr>
        <w:pStyle w:val="berschrift2"/>
      </w:pPr>
      <w:r>
        <w:t>Anwendungsbereiche</w:t>
      </w:r>
    </w:p>
    <w:p w:rsidR="00224034" w:rsidRDefault="00224034" w:rsidP="0064181B"/>
    <w:p w:rsidR="00224034" w:rsidRPr="00224034" w:rsidRDefault="00224034" w:rsidP="0064181B">
      <w:r>
        <w:t>Lehrer des Georg-Simon-</w:t>
      </w:r>
      <w:r w:rsidR="007D2481">
        <w:t>O</w:t>
      </w:r>
      <w:r w:rsidRPr="00224034">
        <w:t>hm Berufskolleg</w:t>
      </w:r>
      <w:r w:rsidR="007D2481">
        <w:t xml:space="preserve"> verwenden die Anwendung als Unterstützung bei Konferenzen zum Erstellen der Protokolle und übersichtlicherem Festhalten der Beschlüsse.</w:t>
      </w:r>
    </w:p>
    <w:p w:rsidR="0064181B" w:rsidRPr="00224034" w:rsidRDefault="0064181B" w:rsidP="0064181B">
      <w:pPr>
        <w:rPr>
          <w:b/>
        </w:rPr>
      </w:pPr>
    </w:p>
    <w:p w:rsidR="00FC7BF1" w:rsidRPr="00224034" w:rsidRDefault="00224034" w:rsidP="00FC7BF1">
      <w:pPr>
        <w:rPr>
          <w:b/>
        </w:rPr>
      </w:pPr>
      <w:r>
        <w:rPr>
          <w:b/>
        </w:rPr>
        <w:t>2.2</w:t>
      </w:r>
      <w:r w:rsidRPr="00224034">
        <w:rPr>
          <w:b/>
        </w:rPr>
        <w:tab/>
        <w:t>Zielgruppen</w:t>
      </w:r>
      <w:r w:rsidRPr="00224034">
        <w:rPr>
          <w:b/>
        </w:rPr>
        <w:tab/>
      </w:r>
    </w:p>
    <w:p w:rsidR="00FC7BF1" w:rsidRPr="00224034" w:rsidRDefault="00FC7BF1" w:rsidP="00FC7BF1"/>
    <w:p w:rsidR="00224034" w:rsidRPr="00224034" w:rsidRDefault="00224034" w:rsidP="00FC7BF1">
      <w:r w:rsidRPr="00224034">
        <w:t>Die Zielgruppe sind alle Lehrer al</w:t>
      </w:r>
      <w:r>
        <w:t xml:space="preserve">ler </w:t>
      </w:r>
      <w:r w:rsidR="007D2481">
        <w:t>Berufsgruppen</w:t>
      </w:r>
      <w:r>
        <w:t xml:space="preserve"> am Georg-Simon-</w:t>
      </w:r>
      <w:r w:rsidR="007D2481">
        <w:t>O</w:t>
      </w:r>
      <w:r w:rsidRPr="00224034">
        <w:t>hm Berufskolleg.</w:t>
      </w:r>
    </w:p>
    <w:p w:rsidR="00E40E57" w:rsidRDefault="00E40E57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Default="007D2481">
      <w:pPr>
        <w:rPr>
          <w:b/>
        </w:rPr>
      </w:pPr>
    </w:p>
    <w:p w:rsidR="007D2481" w:rsidRPr="007D2481" w:rsidRDefault="007D2481">
      <w:pPr>
        <w:rPr>
          <w:b/>
        </w:rPr>
      </w:pPr>
    </w:p>
    <w:p w:rsidR="00A536A0" w:rsidRPr="007D2481" w:rsidRDefault="007D2481">
      <w:pPr>
        <w:rPr>
          <w:b/>
        </w:rPr>
      </w:pPr>
      <w:r w:rsidRPr="007D2481">
        <w:rPr>
          <w:b/>
        </w:rPr>
        <w:lastRenderedPageBreak/>
        <w:t>2.3</w:t>
      </w:r>
      <w:r w:rsidRPr="007D2481">
        <w:rPr>
          <w:b/>
        </w:rPr>
        <w:tab/>
        <w:t>Betriebsbedingungen</w:t>
      </w:r>
    </w:p>
    <w:p w:rsidR="008F4B7B" w:rsidRDefault="008F4B7B">
      <w:pPr>
        <w:keepNext/>
      </w:pP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Webbasierte Anwendung</w:t>
      </w:r>
    </w:p>
    <w:p w:rsidR="007D2481" w:rsidRDefault="007D2481">
      <w:pPr>
        <w:keepNext/>
      </w:pPr>
    </w:p>
    <w:p w:rsidR="008F4B7B" w:rsidRDefault="008F4B7B">
      <w:pPr>
        <w:keepNext/>
        <w:rPr>
          <w:b/>
          <w:bCs/>
          <w:szCs w:val="22"/>
        </w:rPr>
      </w:pPr>
    </w:p>
    <w:p w:rsidR="007D2481" w:rsidRDefault="007D2481" w:rsidP="007D2481">
      <w:pPr>
        <w:pStyle w:val="berschrift1"/>
      </w:pPr>
      <w:r w:rsidRPr="007D2481">
        <w:t>Produktumgebung</w:t>
      </w:r>
    </w:p>
    <w:p w:rsidR="007D2481" w:rsidRDefault="007D2481">
      <w:pPr>
        <w:keepNext/>
        <w:rPr>
          <w:b/>
        </w:rPr>
      </w:pPr>
    </w:p>
    <w:p w:rsidR="007D2481" w:rsidRDefault="007D2481">
      <w:pPr>
        <w:keepNext/>
      </w:pPr>
      <w:r w:rsidRPr="007D2481">
        <w:t xml:space="preserve">Das </w:t>
      </w:r>
      <w:r>
        <w:t>Produkt ist weitgehend unabhängig vom Betriebssystem, sofern folgende Produktumgebungen vorhanden sin:</w:t>
      </w:r>
    </w:p>
    <w:p w:rsidR="007D2481" w:rsidRDefault="007D2481">
      <w:pPr>
        <w:keepNext/>
      </w:pP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Client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Server</w:t>
      </w:r>
    </w:p>
    <w:p w:rsidR="007D2481" w:rsidRDefault="007D2481" w:rsidP="007D2481">
      <w:pPr>
        <w:pStyle w:val="Listenabsatz"/>
        <w:keepNext/>
        <w:numPr>
          <w:ilvl w:val="0"/>
          <w:numId w:val="28"/>
        </w:numPr>
      </w:pPr>
      <w:r>
        <w:t>Internetfähiger Rechner</w:t>
      </w:r>
    </w:p>
    <w:p w:rsidR="007D2481" w:rsidRDefault="007D2481" w:rsidP="007D2481">
      <w:pPr>
        <w:keepNext/>
      </w:pPr>
    </w:p>
    <w:p w:rsidR="007D2481" w:rsidRDefault="007D2481" w:rsidP="00575522">
      <w:pPr>
        <w:pStyle w:val="berschrift1"/>
      </w:pPr>
      <w:r w:rsidRPr="007D2481">
        <w:t>Produktfunktionen</w:t>
      </w:r>
    </w:p>
    <w:p w:rsidR="00575522" w:rsidRDefault="00575522" w:rsidP="00575522">
      <w:pPr>
        <w:pStyle w:val="berschrift2"/>
      </w:pPr>
      <w:r>
        <w:t>Benutzerkennung</w:t>
      </w:r>
    </w:p>
    <w:p w:rsidR="00575522" w:rsidRDefault="00575522" w:rsidP="007D2481">
      <w:pPr>
        <w:keepNext/>
      </w:pPr>
      <w:r w:rsidRPr="00575522">
        <w:t>Ein Benutzer kann sich mit seinem standard Schulkonto anmelden</w:t>
      </w:r>
      <w:r>
        <w:t>.</w:t>
      </w:r>
    </w:p>
    <w:p w:rsidR="00575522" w:rsidRDefault="00575522" w:rsidP="007D2481">
      <w:pPr>
        <w:keepNext/>
      </w:pPr>
    </w:p>
    <w:p w:rsidR="00066680" w:rsidRDefault="00066680" w:rsidP="00066680">
      <w:pPr>
        <w:pStyle w:val="berschrift2"/>
      </w:pPr>
      <w:r w:rsidRPr="00066680">
        <w:t xml:space="preserve">Administratorfunktionen </w:t>
      </w:r>
    </w:p>
    <w:p w:rsidR="00575522" w:rsidRPr="00066680" w:rsidRDefault="00066680" w:rsidP="007D2481">
      <w:pPr>
        <w:keepNext/>
      </w:pPr>
      <w:r>
        <w:t xml:space="preserve">Der Administrator darf neue </w:t>
      </w:r>
      <w:r w:rsidR="000E6823">
        <w:t xml:space="preserve">Listen erstellen sowie </w:t>
      </w:r>
      <w:r w:rsidR="00D72EB6">
        <w:t>Berechtigungen vergeben.</w:t>
      </w:r>
    </w:p>
    <w:sectPr w:rsidR="00575522" w:rsidRPr="00066680" w:rsidSect="00A14685">
      <w:headerReference w:type="default" r:id="rId8"/>
      <w:pgSz w:w="11906" w:h="16838" w:code="9"/>
      <w:pgMar w:top="1418" w:right="1134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4457" w:rsidRDefault="00174457">
      <w:r>
        <w:separator/>
      </w:r>
    </w:p>
  </w:endnote>
  <w:endnote w:type="continuationSeparator" w:id="1">
    <w:p w:rsidR="00174457" w:rsidRDefault="001744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4457" w:rsidRDefault="00174457">
      <w:r>
        <w:separator/>
      </w:r>
    </w:p>
  </w:footnote>
  <w:footnote w:type="continuationSeparator" w:id="1">
    <w:p w:rsidR="00174457" w:rsidRDefault="001744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4685" w:rsidRDefault="00A14685" w:rsidP="00A14685">
    <w:pPr>
      <w:pStyle w:val="Kopfzeile"/>
      <w:pBdr>
        <w:bottom w:val="single" w:sz="4" w:space="1" w:color="auto"/>
      </w:pBdr>
      <w:jc w:val="both"/>
      <w:rPr>
        <w:rFonts w:cs="Arial"/>
      </w:rPr>
    </w:pPr>
    <w:r>
      <w:rPr>
        <w:rFonts w:cs="Arial"/>
      </w:rPr>
      <w:t xml:space="preserve">Pflichtenheft </w:t>
    </w:r>
    <w:r>
      <w:rPr>
        <w:rFonts w:cs="Arial"/>
      </w:rPr>
      <w:tab/>
    </w:r>
    <w:r w:rsidR="00F60CAE">
      <w:rPr>
        <w:rFonts w:cs="Arial"/>
      </w:rPr>
      <w:t>Protokoll und Beschluss Anwendung</w:t>
    </w:r>
    <w:r>
      <w:rPr>
        <w:rFonts w:cs="Arial"/>
      </w:rPr>
      <w:tab/>
    </w:r>
    <w:r>
      <w:rPr>
        <w:rFonts w:cs="Arial"/>
      </w:rPr>
      <w:tab/>
    </w:r>
    <w:r w:rsidR="00B27B98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PAGE </w:instrText>
    </w:r>
    <w:r w:rsidR="00B27B98">
      <w:rPr>
        <w:rStyle w:val="Seitenzahl"/>
        <w:rFonts w:cs="Arial"/>
      </w:rPr>
      <w:fldChar w:fldCharType="separate"/>
    </w:r>
    <w:r w:rsidR="00D72EB6">
      <w:rPr>
        <w:rStyle w:val="Seitenzahl"/>
        <w:rFonts w:cs="Arial"/>
        <w:noProof/>
      </w:rPr>
      <w:t>5</w:t>
    </w:r>
    <w:r w:rsidR="00B27B98">
      <w:rPr>
        <w:rStyle w:val="Seitenzahl"/>
        <w:rFonts w:cs="Arial"/>
      </w:rPr>
      <w:fldChar w:fldCharType="end"/>
    </w:r>
    <w:r>
      <w:rPr>
        <w:rStyle w:val="Seitenzahl"/>
        <w:rFonts w:cs="Arial"/>
      </w:rPr>
      <w:t>/</w:t>
    </w:r>
    <w:r w:rsidR="00B27B98">
      <w:rPr>
        <w:rStyle w:val="Seitenzahl"/>
        <w:rFonts w:cs="Arial"/>
      </w:rPr>
      <w:fldChar w:fldCharType="begin"/>
    </w:r>
    <w:r>
      <w:rPr>
        <w:rStyle w:val="Seitenzahl"/>
        <w:rFonts w:cs="Arial"/>
      </w:rPr>
      <w:instrText xml:space="preserve"> NUMPAGES </w:instrText>
    </w:r>
    <w:r w:rsidR="00B27B98">
      <w:rPr>
        <w:rStyle w:val="Seitenzahl"/>
        <w:rFonts w:cs="Arial"/>
      </w:rPr>
      <w:fldChar w:fldCharType="separate"/>
    </w:r>
    <w:r w:rsidR="00D72EB6">
      <w:rPr>
        <w:rStyle w:val="Seitenzahl"/>
        <w:rFonts w:cs="Arial"/>
        <w:noProof/>
      </w:rPr>
      <w:t>5</w:t>
    </w:r>
    <w:r w:rsidR="00B27B98">
      <w:rPr>
        <w:rStyle w:val="Seitenzahl"/>
        <w:rFonts w:cs="Arial"/>
      </w:rPr>
      <w:fldChar w:fldCharType="end"/>
    </w:r>
  </w:p>
  <w:p w:rsidR="00E40E57" w:rsidRPr="00A14685" w:rsidRDefault="00E40E57" w:rsidP="00A14685">
    <w:pPr>
      <w:pStyle w:val="Kopfzeil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06D698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688CA4C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4C102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8E0A6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C507820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4BC9F8E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C2AFE6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0419A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9001C1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52E190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D0AA5"/>
    <w:multiLevelType w:val="multilevel"/>
    <w:tmpl w:val="026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3CF45E0"/>
    <w:multiLevelType w:val="hybridMultilevel"/>
    <w:tmpl w:val="BDF640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040680"/>
    <w:multiLevelType w:val="hybridMultilevel"/>
    <w:tmpl w:val="225452A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E8F3962"/>
    <w:multiLevelType w:val="hybridMultilevel"/>
    <w:tmpl w:val="4A76FAB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16C05F5"/>
    <w:multiLevelType w:val="hybridMultilevel"/>
    <w:tmpl w:val="4268ECAE"/>
    <w:lvl w:ilvl="0" w:tplc="0407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070001">
      <w:start w:val="1"/>
      <w:numFmt w:val="bullet"/>
      <w:lvlText w:val=""/>
      <w:lvlJc w:val="left"/>
      <w:pPr>
        <w:tabs>
          <w:tab w:val="num" w:pos="2145"/>
        </w:tabs>
        <w:ind w:left="2145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>
    <w:nsid w:val="15476CB5"/>
    <w:multiLevelType w:val="multilevel"/>
    <w:tmpl w:val="8B8AD8EE"/>
    <w:lvl w:ilvl="0">
      <w:start w:val="1"/>
      <w:numFmt w:val="decimal"/>
      <w:pStyle w:val="berschrift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2018"/>
        </w:tabs>
        <w:ind w:left="2018" w:hanging="60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162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>
    <w:nsid w:val="31164A0A"/>
    <w:multiLevelType w:val="multilevel"/>
    <w:tmpl w:val="33A4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21C1C51"/>
    <w:multiLevelType w:val="hybridMultilevel"/>
    <w:tmpl w:val="2B6673D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2E81A22"/>
    <w:multiLevelType w:val="hybridMultilevel"/>
    <w:tmpl w:val="D14CC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C2481"/>
    <w:multiLevelType w:val="multilevel"/>
    <w:tmpl w:val="3AB23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6AF606C"/>
    <w:multiLevelType w:val="multilevel"/>
    <w:tmpl w:val="99BC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46EB65C0"/>
    <w:multiLevelType w:val="hybridMultilevel"/>
    <w:tmpl w:val="7BAAAD2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CFE61A5"/>
    <w:multiLevelType w:val="hybridMultilevel"/>
    <w:tmpl w:val="57E451E2"/>
    <w:lvl w:ilvl="0" w:tplc="3D627EDC">
      <w:start w:val="1"/>
      <w:numFmt w:val="bullet"/>
      <w:pStyle w:val="AufzhlungNichtGrobuchstaben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7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085FA2"/>
    <w:multiLevelType w:val="hybridMultilevel"/>
    <w:tmpl w:val="E456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0B4B93"/>
    <w:multiLevelType w:val="hybridMultilevel"/>
    <w:tmpl w:val="FA5EAB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33461C"/>
    <w:multiLevelType w:val="hybridMultilevel"/>
    <w:tmpl w:val="BA7CB43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0CB59B7"/>
    <w:multiLevelType w:val="hybridMultilevel"/>
    <w:tmpl w:val="156E654E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0"/>
  </w:num>
  <w:num w:numId="13">
    <w:abstractNumId w:val="21"/>
  </w:num>
  <w:num w:numId="14">
    <w:abstractNumId w:val="12"/>
  </w:num>
  <w:num w:numId="15">
    <w:abstractNumId w:val="13"/>
  </w:num>
  <w:num w:numId="16">
    <w:abstractNumId w:val="17"/>
  </w:num>
  <w:num w:numId="17">
    <w:abstractNumId w:val="22"/>
  </w:num>
  <w:num w:numId="18">
    <w:abstractNumId w:val="14"/>
  </w:num>
  <w:num w:numId="19">
    <w:abstractNumId w:val="10"/>
  </w:num>
  <w:num w:numId="20">
    <w:abstractNumId w:val="19"/>
  </w:num>
  <w:num w:numId="21">
    <w:abstractNumId w:val="20"/>
  </w:num>
  <w:num w:numId="22">
    <w:abstractNumId w:val="16"/>
  </w:num>
  <w:num w:numId="23">
    <w:abstractNumId w:val="23"/>
  </w:num>
  <w:num w:numId="24">
    <w:abstractNumId w:val="11"/>
  </w:num>
  <w:num w:numId="25">
    <w:abstractNumId w:val="25"/>
  </w:num>
  <w:num w:numId="26">
    <w:abstractNumId w:val="26"/>
  </w:num>
  <w:num w:numId="27">
    <w:abstractNumId w:val="24"/>
  </w:num>
  <w:num w:numId="28">
    <w:abstractNumId w:val="18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de-DE" w:vendorID="64" w:dllVersion="131078" w:nlCheck="1" w:checkStyle="0"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attachedTemplate r:id="rId1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UseHTMLParagraphAutoSpacing/>
  </w:compat>
  <w:rsids>
    <w:rsidRoot w:val="007B5306"/>
    <w:rsid w:val="00015FBF"/>
    <w:rsid w:val="00057B91"/>
    <w:rsid w:val="00063018"/>
    <w:rsid w:val="00066680"/>
    <w:rsid w:val="00070929"/>
    <w:rsid w:val="0008480A"/>
    <w:rsid w:val="000A4205"/>
    <w:rsid w:val="000A5B08"/>
    <w:rsid w:val="000C27F7"/>
    <w:rsid w:val="000C283E"/>
    <w:rsid w:val="000D1DE9"/>
    <w:rsid w:val="000E6823"/>
    <w:rsid w:val="000F5003"/>
    <w:rsid w:val="00144E7F"/>
    <w:rsid w:val="00174457"/>
    <w:rsid w:val="00182987"/>
    <w:rsid w:val="00193190"/>
    <w:rsid w:val="001B7A80"/>
    <w:rsid w:val="001E1E9A"/>
    <w:rsid w:val="001E436B"/>
    <w:rsid w:val="0021090D"/>
    <w:rsid w:val="00214D43"/>
    <w:rsid w:val="00224034"/>
    <w:rsid w:val="0024079E"/>
    <w:rsid w:val="00264E6A"/>
    <w:rsid w:val="002D0025"/>
    <w:rsid w:val="002E4F06"/>
    <w:rsid w:val="002E517C"/>
    <w:rsid w:val="002E7010"/>
    <w:rsid w:val="002F3809"/>
    <w:rsid w:val="00302EE5"/>
    <w:rsid w:val="00353A6D"/>
    <w:rsid w:val="00377434"/>
    <w:rsid w:val="003E1C3C"/>
    <w:rsid w:val="0040377A"/>
    <w:rsid w:val="00421DF9"/>
    <w:rsid w:val="00422C14"/>
    <w:rsid w:val="00426980"/>
    <w:rsid w:val="00437608"/>
    <w:rsid w:val="00451251"/>
    <w:rsid w:val="00477997"/>
    <w:rsid w:val="004958E1"/>
    <w:rsid w:val="0049725C"/>
    <w:rsid w:val="004C3A0D"/>
    <w:rsid w:val="004E3342"/>
    <w:rsid w:val="0050249E"/>
    <w:rsid w:val="00527FF6"/>
    <w:rsid w:val="005447F5"/>
    <w:rsid w:val="00571504"/>
    <w:rsid w:val="00575522"/>
    <w:rsid w:val="005957B8"/>
    <w:rsid w:val="005C0D64"/>
    <w:rsid w:val="005F050B"/>
    <w:rsid w:val="00611AF2"/>
    <w:rsid w:val="00630A62"/>
    <w:rsid w:val="0064181B"/>
    <w:rsid w:val="00660D71"/>
    <w:rsid w:val="00681C9B"/>
    <w:rsid w:val="006901A1"/>
    <w:rsid w:val="006B6EBD"/>
    <w:rsid w:val="006E7237"/>
    <w:rsid w:val="00703A36"/>
    <w:rsid w:val="0071359C"/>
    <w:rsid w:val="00720244"/>
    <w:rsid w:val="00740E8C"/>
    <w:rsid w:val="007523E0"/>
    <w:rsid w:val="00770602"/>
    <w:rsid w:val="007753AF"/>
    <w:rsid w:val="007921CF"/>
    <w:rsid w:val="007B5306"/>
    <w:rsid w:val="007D2481"/>
    <w:rsid w:val="007F79BE"/>
    <w:rsid w:val="0080404B"/>
    <w:rsid w:val="00843366"/>
    <w:rsid w:val="00856AE1"/>
    <w:rsid w:val="00860438"/>
    <w:rsid w:val="00873783"/>
    <w:rsid w:val="008A2CC3"/>
    <w:rsid w:val="008E1E71"/>
    <w:rsid w:val="008F4B7B"/>
    <w:rsid w:val="0090372D"/>
    <w:rsid w:val="00910324"/>
    <w:rsid w:val="00913C18"/>
    <w:rsid w:val="009566C1"/>
    <w:rsid w:val="009A1CA5"/>
    <w:rsid w:val="009B218E"/>
    <w:rsid w:val="009F14F7"/>
    <w:rsid w:val="00A03B85"/>
    <w:rsid w:val="00A14685"/>
    <w:rsid w:val="00A41B6D"/>
    <w:rsid w:val="00A44BFD"/>
    <w:rsid w:val="00A51155"/>
    <w:rsid w:val="00A536A0"/>
    <w:rsid w:val="00A73A5E"/>
    <w:rsid w:val="00A912A5"/>
    <w:rsid w:val="00AA3DBF"/>
    <w:rsid w:val="00AD4204"/>
    <w:rsid w:val="00AE0CD4"/>
    <w:rsid w:val="00B029BF"/>
    <w:rsid w:val="00B259D4"/>
    <w:rsid w:val="00B27B98"/>
    <w:rsid w:val="00B366C3"/>
    <w:rsid w:val="00B6697B"/>
    <w:rsid w:val="00B71977"/>
    <w:rsid w:val="00B959C4"/>
    <w:rsid w:val="00BE1A3E"/>
    <w:rsid w:val="00BF0B2A"/>
    <w:rsid w:val="00C611C9"/>
    <w:rsid w:val="00C970DD"/>
    <w:rsid w:val="00CB28A4"/>
    <w:rsid w:val="00CB2D8C"/>
    <w:rsid w:val="00CD10BA"/>
    <w:rsid w:val="00D0411B"/>
    <w:rsid w:val="00D33850"/>
    <w:rsid w:val="00D4629C"/>
    <w:rsid w:val="00D532CB"/>
    <w:rsid w:val="00D70A6A"/>
    <w:rsid w:val="00D72EB6"/>
    <w:rsid w:val="00DB24B9"/>
    <w:rsid w:val="00DC7D21"/>
    <w:rsid w:val="00DD3FC2"/>
    <w:rsid w:val="00E40E57"/>
    <w:rsid w:val="00E677FF"/>
    <w:rsid w:val="00E81055"/>
    <w:rsid w:val="00E81ECD"/>
    <w:rsid w:val="00E85D90"/>
    <w:rsid w:val="00ED7B20"/>
    <w:rsid w:val="00F076EB"/>
    <w:rsid w:val="00F11316"/>
    <w:rsid w:val="00F60CAE"/>
    <w:rsid w:val="00F83310"/>
    <w:rsid w:val="00F859A6"/>
    <w:rsid w:val="00FA3BC2"/>
    <w:rsid w:val="00FC7BF1"/>
    <w:rsid w:val="00FE09E4"/>
    <w:rsid w:val="00FF3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08480A"/>
    <w:pPr>
      <w:spacing w:line="360" w:lineRule="auto"/>
      <w:jc w:val="both"/>
    </w:pPr>
    <w:rPr>
      <w:rFonts w:ascii="Arial" w:hAnsi="Arial"/>
      <w:sz w:val="22"/>
      <w:szCs w:val="24"/>
    </w:rPr>
  </w:style>
  <w:style w:type="paragraph" w:styleId="berschrift1">
    <w:name w:val="heading 1"/>
    <w:basedOn w:val="Standard"/>
    <w:next w:val="Standard"/>
    <w:qFormat/>
    <w:rsid w:val="0008480A"/>
    <w:pPr>
      <w:keepNext/>
      <w:numPr>
        <w:numId w:val="2"/>
      </w:numPr>
      <w:tabs>
        <w:tab w:val="clear" w:pos="600"/>
        <w:tab w:val="num" w:pos="360"/>
      </w:tabs>
      <w:spacing w:before="120" w:after="60"/>
      <w:ind w:left="357" w:hanging="357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08480A"/>
    <w:pPr>
      <w:keepNext/>
      <w:numPr>
        <w:ilvl w:val="1"/>
        <w:numId w:val="2"/>
      </w:numPr>
      <w:tabs>
        <w:tab w:val="num" w:pos="540"/>
      </w:tabs>
      <w:spacing w:before="120" w:after="60"/>
      <w:ind w:left="539" w:hanging="539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8480A"/>
    <w:pPr>
      <w:keepNext/>
      <w:numPr>
        <w:ilvl w:val="2"/>
        <w:numId w:val="2"/>
      </w:numPr>
      <w:spacing w:before="12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08480A"/>
    <w:pPr>
      <w:keepNext/>
      <w:numPr>
        <w:ilvl w:val="3"/>
        <w:numId w:val="3"/>
      </w:numPr>
      <w:tabs>
        <w:tab w:val="clear" w:pos="1620"/>
        <w:tab w:val="num" w:pos="900"/>
      </w:tabs>
      <w:spacing w:before="120" w:after="60"/>
      <w:ind w:left="900" w:hanging="900"/>
      <w:outlineLvl w:val="3"/>
    </w:pPr>
    <w:rPr>
      <w:b/>
      <w:bCs/>
      <w:szCs w:val="28"/>
      <w:lang w:val="en-GB"/>
    </w:rPr>
  </w:style>
  <w:style w:type="paragraph" w:styleId="berschrift5">
    <w:name w:val="heading 5"/>
    <w:basedOn w:val="Standard"/>
    <w:next w:val="Standard"/>
    <w:qFormat/>
    <w:rsid w:val="0008480A"/>
    <w:pPr>
      <w:keepNext/>
      <w:outlineLvl w:val="4"/>
    </w:pPr>
    <w:rPr>
      <w:b/>
      <w:bCs/>
    </w:rPr>
  </w:style>
  <w:style w:type="paragraph" w:styleId="berschrift6">
    <w:name w:val="heading 6"/>
    <w:basedOn w:val="Standard"/>
    <w:next w:val="Standard"/>
    <w:qFormat/>
    <w:rsid w:val="0008480A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berschrift7">
    <w:name w:val="heading 7"/>
    <w:basedOn w:val="Standard"/>
    <w:next w:val="Standard"/>
    <w:qFormat/>
    <w:rsid w:val="0008480A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rsid w:val="0008480A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rsid w:val="0008480A"/>
    <w:p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uiPriority w:val="39"/>
    <w:rsid w:val="0008480A"/>
    <w:pPr>
      <w:tabs>
        <w:tab w:val="left" w:pos="360"/>
        <w:tab w:val="right" w:leader="dot" w:pos="8494"/>
      </w:tabs>
      <w:spacing w:before="180" w:after="60"/>
      <w:ind w:left="360" w:hanging="360"/>
    </w:pPr>
    <w:rPr>
      <w:rFonts w:cs="Arial"/>
      <w:b/>
      <w:noProof/>
      <w:szCs w:val="22"/>
    </w:rPr>
  </w:style>
  <w:style w:type="paragraph" w:styleId="Verzeichnis2">
    <w:name w:val="toc 2"/>
    <w:basedOn w:val="Standard"/>
    <w:next w:val="Standard"/>
    <w:uiPriority w:val="39"/>
    <w:rsid w:val="0008480A"/>
    <w:pPr>
      <w:tabs>
        <w:tab w:val="left" w:pos="720"/>
        <w:tab w:val="right" w:leader="dot" w:pos="8494"/>
      </w:tabs>
      <w:spacing w:after="60" w:line="240" w:lineRule="auto"/>
      <w:ind w:left="720" w:hanging="540"/>
      <w:jc w:val="left"/>
    </w:pPr>
    <w:rPr>
      <w:noProof/>
      <w:szCs w:val="22"/>
    </w:rPr>
  </w:style>
  <w:style w:type="paragraph" w:styleId="Verzeichnis3">
    <w:name w:val="toc 3"/>
    <w:basedOn w:val="Standard"/>
    <w:next w:val="Standard"/>
    <w:uiPriority w:val="39"/>
    <w:rsid w:val="0008480A"/>
    <w:pPr>
      <w:tabs>
        <w:tab w:val="left" w:pos="1080"/>
        <w:tab w:val="right" w:leader="dot" w:pos="8494"/>
      </w:tabs>
      <w:spacing w:after="60" w:line="240" w:lineRule="auto"/>
      <w:ind w:left="1080" w:hanging="720"/>
    </w:pPr>
  </w:style>
  <w:style w:type="paragraph" w:styleId="Verzeichnis4">
    <w:name w:val="toc 4"/>
    <w:basedOn w:val="Standard"/>
    <w:next w:val="Standard"/>
    <w:semiHidden/>
    <w:rsid w:val="0008480A"/>
    <w:pPr>
      <w:tabs>
        <w:tab w:val="left" w:pos="1620"/>
        <w:tab w:val="right" w:leader="dot" w:pos="8494"/>
      </w:tabs>
      <w:spacing w:after="60" w:line="240" w:lineRule="auto"/>
      <w:ind w:left="1620" w:hanging="900"/>
    </w:pPr>
  </w:style>
  <w:style w:type="paragraph" w:styleId="Fuzeile">
    <w:name w:val="footer"/>
    <w:basedOn w:val="Standard"/>
    <w:rsid w:val="0008480A"/>
    <w:pPr>
      <w:spacing w:line="240" w:lineRule="auto"/>
    </w:pPr>
    <w:rPr>
      <w:sz w:val="18"/>
    </w:rPr>
  </w:style>
  <w:style w:type="paragraph" w:styleId="Kopfzeile">
    <w:name w:val="header"/>
    <w:basedOn w:val="Standard"/>
    <w:rsid w:val="0008480A"/>
    <w:pPr>
      <w:tabs>
        <w:tab w:val="center" w:pos="4320"/>
      </w:tabs>
      <w:jc w:val="center"/>
    </w:pPr>
  </w:style>
  <w:style w:type="paragraph" w:styleId="Funotentext">
    <w:name w:val="footnote text"/>
    <w:basedOn w:val="Standard"/>
    <w:semiHidden/>
    <w:rsid w:val="0008480A"/>
    <w:pPr>
      <w:tabs>
        <w:tab w:val="left" w:pos="227"/>
      </w:tabs>
      <w:ind w:left="227" w:hanging="227"/>
    </w:pPr>
    <w:rPr>
      <w:sz w:val="18"/>
      <w:szCs w:val="20"/>
    </w:rPr>
  </w:style>
  <w:style w:type="character" w:styleId="Funotenzeichen">
    <w:name w:val="footnote reference"/>
    <w:semiHidden/>
    <w:rsid w:val="0008480A"/>
    <w:rPr>
      <w:rFonts w:ascii="Arial" w:hAnsi="Arial"/>
      <w:vertAlign w:val="superscript"/>
    </w:rPr>
  </w:style>
  <w:style w:type="paragraph" w:styleId="Beschriftung">
    <w:name w:val="caption"/>
    <w:basedOn w:val="Standard"/>
    <w:next w:val="Standard"/>
    <w:qFormat/>
    <w:rsid w:val="0008480A"/>
    <w:pPr>
      <w:spacing w:before="120" w:after="120"/>
      <w:jc w:val="left"/>
    </w:pPr>
    <w:rPr>
      <w:b/>
      <w:bCs/>
      <w:szCs w:val="22"/>
    </w:rPr>
  </w:style>
  <w:style w:type="paragraph" w:customStyle="1" w:styleId="Quellen">
    <w:name w:val="Quellen"/>
    <w:basedOn w:val="Standard"/>
    <w:rsid w:val="0008480A"/>
    <w:pPr>
      <w:tabs>
        <w:tab w:val="left" w:pos="4320"/>
      </w:tabs>
      <w:ind w:left="4320" w:hanging="3960"/>
      <w:jc w:val="left"/>
    </w:pPr>
  </w:style>
  <w:style w:type="paragraph" w:styleId="Anrede">
    <w:name w:val="Salutation"/>
    <w:basedOn w:val="Standard"/>
    <w:next w:val="Standard"/>
    <w:rsid w:val="0008480A"/>
  </w:style>
  <w:style w:type="paragraph" w:styleId="Aufzhlungszeichen">
    <w:name w:val="List Bullet"/>
    <w:basedOn w:val="Standard"/>
    <w:autoRedefine/>
    <w:rsid w:val="0008480A"/>
    <w:pPr>
      <w:numPr>
        <w:numId w:val="4"/>
      </w:numPr>
    </w:pPr>
  </w:style>
  <w:style w:type="paragraph" w:styleId="Aufzhlungszeichen2">
    <w:name w:val="List Bullet 2"/>
    <w:basedOn w:val="Standard"/>
    <w:autoRedefine/>
    <w:rsid w:val="0008480A"/>
    <w:pPr>
      <w:numPr>
        <w:numId w:val="5"/>
      </w:numPr>
    </w:pPr>
  </w:style>
  <w:style w:type="paragraph" w:styleId="Aufzhlungszeichen3">
    <w:name w:val="List Bullet 3"/>
    <w:basedOn w:val="Standard"/>
    <w:autoRedefine/>
    <w:rsid w:val="0008480A"/>
    <w:pPr>
      <w:numPr>
        <w:numId w:val="6"/>
      </w:numPr>
    </w:pPr>
  </w:style>
  <w:style w:type="paragraph" w:styleId="Aufzhlungszeichen4">
    <w:name w:val="List Bullet 4"/>
    <w:basedOn w:val="Standard"/>
    <w:autoRedefine/>
    <w:rsid w:val="0008480A"/>
    <w:pPr>
      <w:numPr>
        <w:numId w:val="7"/>
      </w:numPr>
    </w:pPr>
  </w:style>
  <w:style w:type="paragraph" w:styleId="Aufzhlungszeichen5">
    <w:name w:val="List Bullet 5"/>
    <w:basedOn w:val="Standard"/>
    <w:autoRedefine/>
    <w:rsid w:val="0008480A"/>
    <w:pPr>
      <w:numPr>
        <w:numId w:val="8"/>
      </w:numPr>
    </w:pPr>
  </w:style>
  <w:style w:type="character" w:customStyle="1" w:styleId="BesuchterHyperlink1">
    <w:name w:val="BesuchterHyperlink1"/>
    <w:rsid w:val="0008480A"/>
    <w:rPr>
      <w:color w:val="800080"/>
      <w:u w:val="single"/>
    </w:rPr>
  </w:style>
  <w:style w:type="paragraph" w:styleId="Blocktext">
    <w:name w:val="Block Text"/>
    <w:basedOn w:val="Standard"/>
    <w:rsid w:val="0008480A"/>
    <w:pPr>
      <w:spacing w:after="120"/>
      <w:ind w:left="1440" w:right="1440"/>
    </w:pPr>
  </w:style>
  <w:style w:type="character" w:styleId="Fett">
    <w:name w:val="Strong"/>
    <w:qFormat/>
    <w:rsid w:val="0008480A"/>
    <w:rPr>
      <w:b/>
      <w:bCs/>
    </w:rPr>
  </w:style>
  <w:style w:type="paragraph" w:styleId="Fu-Endnotenberschrift">
    <w:name w:val="Note Heading"/>
    <w:basedOn w:val="Standard"/>
    <w:next w:val="Standard"/>
    <w:rsid w:val="0008480A"/>
  </w:style>
  <w:style w:type="paragraph" w:styleId="HTMLAdresse">
    <w:name w:val="HTML Address"/>
    <w:basedOn w:val="Standard"/>
    <w:rsid w:val="0008480A"/>
    <w:rPr>
      <w:i/>
      <w:iCs/>
    </w:rPr>
  </w:style>
  <w:style w:type="character" w:styleId="HTMLAkronym">
    <w:name w:val="HTML Acronym"/>
    <w:basedOn w:val="Absatz-Standardschriftart"/>
    <w:rsid w:val="0008480A"/>
  </w:style>
  <w:style w:type="character" w:styleId="HTMLBeispiel">
    <w:name w:val="HTML Sample"/>
    <w:rsid w:val="0008480A"/>
    <w:rPr>
      <w:rFonts w:ascii="Courier New" w:hAnsi="Courier New" w:cs="Courier New"/>
    </w:rPr>
  </w:style>
  <w:style w:type="character" w:styleId="HTMLCode">
    <w:name w:val="HTML Code"/>
    <w:rsid w:val="0008480A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8480A"/>
    <w:rPr>
      <w:i/>
      <w:iCs/>
    </w:rPr>
  </w:style>
  <w:style w:type="character" w:styleId="HTMLSchreibmaschine">
    <w:name w:val="HTML Typewriter"/>
    <w:rsid w:val="0008480A"/>
    <w:rPr>
      <w:rFonts w:ascii="Courier New" w:hAnsi="Courier New" w:cs="Courier New"/>
      <w:sz w:val="20"/>
      <w:szCs w:val="20"/>
    </w:rPr>
  </w:style>
  <w:style w:type="character" w:styleId="HTMLTastatur">
    <w:name w:val="HTML Keyboard"/>
    <w:rsid w:val="0008480A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8480A"/>
    <w:rPr>
      <w:i/>
      <w:iCs/>
    </w:rPr>
  </w:style>
  <w:style w:type="paragraph" w:styleId="HTMLVorformatiert">
    <w:name w:val="HTML Preformatted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HTMLZitat">
    <w:name w:val="HTML Cite"/>
    <w:rsid w:val="0008480A"/>
    <w:rPr>
      <w:i/>
      <w:iCs/>
    </w:rPr>
  </w:style>
  <w:style w:type="character" w:styleId="Hyperlink">
    <w:name w:val="Hyperlink"/>
    <w:uiPriority w:val="99"/>
    <w:rsid w:val="0008480A"/>
    <w:rPr>
      <w:color w:val="0000FF"/>
      <w:u w:val="single"/>
    </w:rPr>
  </w:style>
  <w:style w:type="paragraph" w:styleId="Liste">
    <w:name w:val="List"/>
    <w:basedOn w:val="Standard"/>
    <w:rsid w:val="0008480A"/>
    <w:pPr>
      <w:ind w:left="283" w:hanging="283"/>
    </w:pPr>
  </w:style>
  <w:style w:type="paragraph" w:styleId="Liste2">
    <w:name w:val="List 2"/>
    <w:basedOn w:val="Standard"/>
    <w:rsid w:val="0008480A"/>
    <w:pPr>
      <w:ind w:left="566" w:hanging="283"/>
    </w:pPr>
  </w:style>
  <w:style w:type="paragraph" w:styleId="Liste3">
    <w:name w:val="List 3"/>
    <w:basedOn w:val="Standard"/>
    <w:rsid w:val="0008480A"/>
    <w:pPr>
      <w:ind w:left="849" w:hanging="283"/>
    </w:pPr>
  </w:style>
  <w:style w:type="paragraph" w:styleId="Liste4">
    <w:name w:val="List 4"/>
    <w:basedOn w:val="Standard"/>
    <w:rsid w:val="0008480A"/>
    <w:pPr>
      <w:ind w:left="1132" w:hanging="283"/>
    </w:pPr>
  </w:style>
  <w:style w:type="paragraph" w:styleId="Liste5">
    <w:name w:val="List 5"/>
    <w:basedOn w:val="Standard"/>
    <w:rsid w:val="0008480A"/>
    <w:pPr>
      <w:ind w:left="1415" w:hanging="283"/>
    </w:pPr>
  </w:style>
  <w:style w:type="paragraph" w:styleId="Listenfortsetzung">
    <w:name w:val="List Continue"/>
    <w:basedOn w:val="Standard"/>
    <w:rsid w:val="0008480A"/>
    <w:pPr>
      <w:spacing w:after="120"/>
      <w:ind w:left="283"/>
    </w:pPr>
  </w:style>
  <w:style w:type="paragraph" w:styleId="Listenfortsetzung2">
    <w:name w:val="List Continue 2"/>
    <w:basedOn w:val="Standard"/>
    <w:rsid w:val="0008480A"/>
    <w:pPr>
      <w:spacing w:after="120"/>
      <w:ind w:left="566"/>
    </w:pPr>
  </w:style>
  <w:style w:type="paragraph" w:styleId="Listenfortsetzung3">
    <w:name w:val="List Continue 3"/>
    <w:basedOn w:val="Standard"/>
    <w:rsid w:val="0008480A"/>
    <w:pPr>
      <w:spacing w:after="120"/>
      <w:ind w:left="849"/>
    </w:pPr>
  </w:style>
  <w:style w:type="paragraph" w:styleId="Listenfortsetzung4">
    <w:name w:val="List Continue 4"/>
    <w:basedOn w:val="Standard"/>
    <w:rsid w:val="0008480A"/>
    <w:pPr>
      <w:spacing w:after="120"/>
      <w:ind w:left="1132"/>
    </w:pPr>
  </w:style>
  <w:style w:type="paragraph" w:styleId="Listenfortsetzung5">
    <w:name w:val="List Continue 5"/>
    <w:basedOn w:val="Standard"/>
    <w:rsid w:val="0008480A"/>
    <w:pPr>
      <w:spacing w:after="120"/>
      <w:ind w:left="1415"/>
    </w:pPr>
  </w:style>
  <w:style w:type="paragraph" w:styleId="Listennummer">
    <w:name w:val="List Number"/>
    <w:basedOn w:val="Standard"/>
    <w:rsid w:val="0008480A"/>
    <w:pPr>
      <w:numPr>
        <w:numId w:val="9"/>
      </w:numPr>
    </w:pPr>
  </w:style>
  <w:style w:type="paragraph" w:styleId="Listennummer2">
    <w:name w:val="List Number 2"/>
    <w:basedOn w:val="Standard"/>
    <w:rsid w:val="0008480A"/>
    <w:pPr>
      <w:numPr>
        <w:numId w:val="10"/>
      </w:numPr>
    </w:pPr>
  </w:style>
  <w:style w:type="paragraph" w:styleId="Listennummer3">
    <w:name w:val="List Number 3"/>
    <w:basedOn w:val="Standard"/>
    <w:rsid w:val="0008480A"/>
    <w:pPr>
      <w:numPr>
        <w:numId w:val="11"/>
      </w:numPr>
    </w:pPr>
  </w:style>
  <w:style w:type="paragraph" w:styleId="Listennummer4">
    <w:name w:val="List Number 4"/>
    <w:basedOn w:val="Standard"/>
    <w:rsid w:val="0008480A"/>
    <w:pPr>
      <w:numPr>
        <w:numId w:val="1"/>
      </w:numPr>
    </w:pPr>
  </w:style>
  <w:style w:type="paragraph" w:styleId="Listennummer5">
    <w:name w:val="List Number 5"/>
    <w:basedOn w:val="Standard"/>
    <w:rsid w:val="0008480A"/>
    <w:pPr>
      <w:numPr>
        <w:numId w:val="12"/>
      </w:numPr>
    </w:pPr>
  </w:style>
  <w:style w:type="paragraph" w:styleId="Nachrichtenkopf">
    <w:name w:val="Message Header"/>
    <w:basedOn w:val="Standard"/>
    <w:rsid w:val="0008480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urText">
    <w:name w:val="Plain Text"/>
    <w:basedOn w:val="Standard"/>
    <w:rsid w:val="0008480A"/>
    <w:rPr>
      <w:rFonts w:ascii="Courier New" w:hAnsi="Courier New" w:cs="Courier New"/>
      <w:sz w:val="20"/>
      <w:szCs w:val="20"/>
    </w:rPr>
  </w:style>
  <w:style w:type="character" w:styleId="Seitenzahl">
    <w:name w:val="page number"/>
    <w:basedOn w:val="Absatz-Standardschriftart"/>
    <w:rsid w:val="0008480A"/>
  </w:style>
  <w:style w:type="paragraph" w:styleId="StandardWeb">
    <w:name w:val="Normal (Web)"/>
    <w:basedOn w:val="Standard"/>
    <w:rsid w:val="0008480A"/>
    <w:rPr>
      <w:rFonts w:ascii="Times New Roman" w:hAnsi="Times New Roman"/>
      <w:sz w:val="24"/>
    </w:rPr>
  </w:style>
  <w:style w:type="paragraph" w:styleId="Titel">
    <w:name w:val="Title"/>
    <w:basedOn w:val="Standard"/>
    <w:qFormat/>
    <w:rsid w:val="0008480A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08480A"/>
    <w:rPr>
      <w:rFonts w:cs="Arial"/>
      <w:sz w:val="20"/>
      <w:szCs w:val="20"/>
    </w:rPr>
  </w:style>
  <w:style w:type="paragraph" w:styleId="Umschlagadresse">
    <w:name w:val="envelope address"/>
    <w:basedOn w:val="Standard"/>
    <w:rsid w:val="0008480A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schrift">
    <w:name w:val="Signature"/>
    <w:basedOn w:val="Standard"/>
    <w:rsid w:val="0008480A"/>
    <w:pPr>
      <w:ind w:left="4252"/>
    </w:pPr>
  </w:style>
  <w:style w:type="paragraph" w:styleId="Untertitel">
    <w:name w:val="Subtitle"/>
    <w:basedOn w:val="Standard"/>
    <w:qFormat/>
    <w:rsid w:val="0008480A"/>
    <w:pPr>
      <w:spacing w:after="60"/>
      <w:jc w:val="center"/>
      <w:outlineLvl w:val="1"/>
    </w:pPr>
    <w:rPr>
      <w:rFonts w:cs="Arial"/>
      <w:sz w:val="24"/>
    </w:rPr>
  </w:style>
  <w:style w:type="character" w:styleId="Zeilennummer">
    <w:name w:val="line number"/>
    <w:basedOn w:val="Absatz-Standardschriftart"/>
    <w:rsid w:val="0008480A"/>
  </w:style>
  <w:style w:type="paragraph" w:customStyle="1" w:styleId="Quellenangabe">
    <w:name w:val="Quellenangabe"/>
    <w:basedOn w:val="Standard"/>
    <w:rsid w:val="0008480A"/>
    <w:rPr>
      <w:sz w:val="16"/>
      <w:szCs w:val="16"/>
    </w:rPr>
  </w:style>
  <w:style w:type="paragraph" w:styleId="Abbildungsverzeichnis">
    <w:name w:val="table of figures"/>
    <w:basedOn w:val="Standard"/>
    <w:next w:val="Standard"/>
    <w:semiHidden/>
    <w:rsid w:val="0008480A"/>
    <w:pPr>
      <w:ind w:left="440" w:hanging="440"/>
    </w:pPr>
  </w:style>
  <w:style w:type="paragraph" w:customStyle="1" w:styleId="Glossar">
    <w:name w:val="Glossar"/>
    <w:basedOn w:val="Standard"/>
    <w:rsid w:val="0008480A"/>
    <w:pPr>
      <w:tabs>
        <w:tab w:val="left" w:pos="360"/>
      </w:tabs>
      <w:ind w:left="357" w:hanging="357"/>
    </w:pPr>
    <w:rPr>
      <w:b/>
      <w:lang w:val="en-GB"/>
    </w:rPr>
  </w:style>
  <w:style w:type="character" w:customStyle="1" w:styleId="GlossarChar">
    <w:name w:val="Glossar Char"/>
    <w:rsid w:val="0008480A"/>
    <w:rPr>
      <w:rFonts w:ascii="Arial" w:hAnsi="Arial"/>
      <w:b/>
      <w:sz w:val="22"/>
      <w:szCs w:val="24"/>
      <w:lang w:val="en-GB" w:eastAsia="de-DE" w:bidi="ar-SA"/>
    </w:rPr>
  </w:style>
  <w:style w:type="paragraph" w:customStyle="1" w:styleId="AufzhlungNichtGrobuchstaben">
    <w:name w:val="Aufzählung + Nicht Großbuchstaben"/>
    <w:basedOn w:val="Standard"/>
    <w:rsid w:val="00E81ECD"/>
    <w:pPr>
      <w:numPr>
        <w:numId w:val="17"/>
      </w:numPr>
      <w:tabs>
        <w:tab w:val="left" w:pos="400"/>
        <w:tab w:val="right" w:leader="dot" w:pos="9639"/>
      </w:tabs>
      <w:spacing w:before="60" w:after="60" w:line="240" w:lineRule="auto"/>
      <w:ind w:left="714" w:hanging="357"/>
      <w:jc w:val="left"/>
    </w:pPr>
    <w:rPr>
      <w:rFonts w:ascii="Garamond" w:hAnsi="Garamond"/>
      <w:noProof/>
      <w:color w:val="002037"/>
      <w:szCs w:val="20"/>
    </w:rPr>
  </w:style>
  <w:style w:type="paragraph" w:styleId="Listenabsatz">
    <w:name w:val="List Paragraph"/>
    <w:basedOn w:val="Standard"/>
    <w:uiPriority w:val="34"/>
    <w:qFormat/>
    <w:rsid w:val="00CD10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N:\Schule%20-%20Uni\FHDW\3.%20Semester\Projektarbeit\Projektarbei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4084D-FCD9-4C04-8732-EF4F6527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Projektarbeit</Template>
  <TotalTime>0</TotalTime>
  <Pages>5</Pages>
  <Words>588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Projektarbeit FHDW</vt:lpstr>
    </vt:vector>
  </TitlesOfParts>
  <Company/>
  <LinksUpToDate>false</LinksUpToDate>
  <CharactersWithSpaces>4285</CharactersWithSpaces>
  <SharedDoc>false</SharedDoc>
  <HLinks>
    <vt:vector size="30" baseType="variant">
      <vt:variant>
        <vt:i4>1048632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_Toc478110510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_Toc478110509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_Toc478110508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_Toc478110507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_Toc478110506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Projektarbeit FHDW</dc:title>
  <dc:subject/>
  <dc:creator>Christian Schepmann</dc:creator>
  <cp:keywords/>
  <dc:description/>
  <cp:lastModifiedBy>Moorhuhn</cp:lastModifiedBy>
  <cp:revision>49</cp:revision>
  <cp:lastPrinted>2005-06-01T09:52:00Z</cp:lastPrinted>
  <dcterms:created xsi:type="dcterms:W3CDTF">2018-09-19T11:57:00Z</dcterms:created>
  <dcterms:modified xsi:type="dcterms:W3CDTF">2018-11-13T07:55:00Z</dcterms:modified>
</cp:coreProperties>
</file>